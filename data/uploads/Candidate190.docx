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688F1" w14:textId="77777777" w:rsidR="0004168B" w:rsidRPr="009B1C7E" w:rsidRDefault="0004168B" w:rsidP="009F24B5">
      <w:pPr>
        <w:rPr>
          <w:rFonts w:ascii="Calibri" w:hAnsi="Calibri" w:cs="Calibri"/>
          <w:b/>
          <w:szCs w:val="22"/>
        </w:rPr>
      </w:pPr>
    </w:p>
    <w:p w14:paraId="18504F6F" w14:textId="74018709" w:rsidR="0004168B" w:rsidRPr="009B1C7E" w:rsidRDefault="005E68DC" w:rsidP="009F24B5">
      <w:pPr>
        <w:pStyle w:val="kpmgbody"/>
        <w:spacing w:before="0" w:after="0" w:line="240" w:lineRule="auto"/>
        <w:rPr>
          <w:rFonts w:ascii="Calibri" w:hAnsi="Calibri" w:cs="Calibri"/>
          <w:spacing w:val="4"/>
          <w:szCs w:val="22"/>
        </w:rPr>
      </w:pPr>
      <w:r>
        <w:rPr>
          <w:rFonts w:ascii="Calibri" w:hAnsi="Calibri" w:cs="Calibri"/>
          <w:spacing w:val="4"/>
          <w:szCs w:val="22"/>
        </w:rPr>
        <w:t>Candidate190</w:t>
      </w:r>
    </w:p>
    <w:p w14:paraId="5C040C8C" w14:textId="77777777" w:rsidR="009F24B5" w:rsidRPr="009B1C7E" w:rsidRDefault="009F24B5" w:rsidP="009F24B5">
      <w:pPr>
        <w:pStyle w:val="kpmgbody"/>
        <w:spacing w:before="0" w:after="0" w:line="240" w:lineRule="auto"/>
        <w:rPr>
          <w:rFonts w:ascii="Calibri" w:hAnsi="Calibri" w:cs="Calibri"/>
          <w:b w:val="0"/>
          <w:bCs/>
          <w:szCs w:val="22"/>
        </w:rPr>
      </w:pPr>
      <w:r w:rsidRPr="009B1C7E">
        <w:rPr>
          <w:rFonts w:ascii="Calibri" w:hAnsi="Calibri" w:cs="Calibri"/>
          <w:b w:val="0"/>
          <w:bCs/>
          <w:szCs w:val="22"/>
        </w:rPr>
        <w:t>Business Analyst</w:t>
      </w:r>
    </w:p>
    <w:p w14:paraId="22622BAE" w14:textId="77777777" w:rsidR="009F24B5" w:rsidRDefault="00D9283C" w:rsidP="009F24B5">
      <w:pPr>
        <w:pStyle w:val="kpmgbody"/>
        <w:spacing w:before="0" w:after="0" w:line="240" w:lineRule="auto"/>
        <w:rPr>
          <w:rFonts w:ascii="Calibri" w:hAnsi="Calibri" w:cs="Calibri"/>
          <w:b w:val="0"/>
          <w:bCs/>
          <w:szCs w:val="22"/>
        </w:rPr>
      </w:pPr>
      <w:r w:rsidRPr="009B1C7E">
        <w:rPr>
          <w:rFonts w:ascii="Calibri" w:hAnsi="Calibri" w:cs="Calibri"/>
          <w:b w:val="0"/>
          <w:bCs/>
          <w:szCs w:val="22"/>
        </w:rPr>
        <w:t>Bellevue, WA</w:t>
      </w:r>
    </w:p>
    <w:p w14:paraId="2B327D5E" w14:textId="77777777" w:rsidR="002652BE" w:rsidRPr="009B1C7E" w:rsidRDefault="002652BE" w:rsidP="009F24B5">
      <w:pPr>
        <w:pStyle w:val="kpmgbody"/>
        <w:spacing w:before="0" w:after="0" w:line="240" w:lineRule="auto"/>
        <w:rPr>
          <w:rFonts w:ascii="Calibri" w:hAnsi="Calibri" w:cs="Calibri"/>
          <w:b w:val="0"/>
          <w:bCs/>
          <w:szCs w:val="22"/>
        </w:rPr>
      </w:pPr>
    </w:p>
    <w:p w14:paraId="4B0039BE" w14:textId="77777777" w:rsidR="00CD4DCB" w:rsidRDefault="00CD4DCB" w:rsidP="00CD4DCB">
      <w:pPr>
        <w:pStyle w:val="NoSpacing"/>
        <w:jc w:val="left"/>
        <w:rPr>
          <w:rFonts w:ascii="Calibri" w:hAnsi="Calibri" w:cs="Calibri"/>
          <w:b/>
          <w:iCs/>
          <w:sz w:val="22"/>
        </w:rPr>
      </w:pPr>
      <w:r w:rsidRPr="00CD4DCB">
        <w:rPr>
          <w:rFonts w:ascii="Calibri" w:hAnsi="Calibri" w:cs="Calibri"/>
          <w:b/>
          <w:iCs/>
          <w:sz w:val="22"/>
        </w:rPr>
        <w:t>Business/Syste</w:t>
      </w:r>
      <w:r>
        <w:rPr>
          <w:rFonts w:ascii="Calibri" w:hAnsi="Calibri" w:cs="Calibri"/>
          <w:b/>
          <w:iCs/>
          <w:sz w:val="22"/>
        </w:rPr>
        <w:t xml:space="preserve">ms Analyst professional with 12 </w:t>
      </w:r>
      <w:r w:rsidRPr="00CD4DCB">
        <w:rPr>
          <w:rFonts w:ascii="Calibri" w:hAnsi="Calibri" w:cs="Calibri"/>
          <w:b/>
          <w:iCs/>
          <w:sz w:val="22"/>
        </w:rPr>
        <w:t>yea</w:t>
      </w:r>
      <w:r>
        <w:rPr>
          <w:rFonts w:ascii="Calibri" w:hAnsi="Calibri" w:cs="Calibri"/>
          <w:b/>
          <w:iCs/>
          <w:sz w:val="22"/>
        </w:rPr>
        <w:t xml:space="preserve">rs of experience with excellent </w:t>
      </w:r>
      <w:r w:rsidRPr="00CD4DCB">
        <w:rPr>
          <w:rFonts w:ascii="Calibri" w:hAnsi="Calibri" w:cs="Calibri"/>
          <w:b/>
          <w:iCs/>
          <w:sz w:val="22"/>
        </w:rPr>
        <w:t>communication and analytical skills, Solution Develop</w:t>
      </w:r>
      <w:r>
        <w:rPr>
          <w:rFonts w:ascii="Calibri" w:hAnsi="Calibri" w:cs="Calibri"/>
          <w:b/>
          <w:iCs/>
          <w:sz w:val="22"/>
        </w:rPr>
        <w:t xml:space="preserve">ment, requirements gathering in </w:t>
      </w:r>
      <w:r w:rsidRPr="00CD4DCB">
        <w:rPr>
          <w:rFonts w:ascii="Calibri" w:hAnsi="Calibri" w:cs="Calibri"/>
          <w:b/>
          <w:iCs/>
          <w:sz w:val="22"/>
        </w:rPr>
        <w:t>managing projects using Agile methodologies.</w:t>
      </w:r>
    </w:p>
    <w:p w14:paraId="62B40982" w14:textId="77777777" w:rsidR="00CD4DCB" w:rsidRPr="002652BE" w:rsidRDefault="00CD4DCB" w:rsidP="002652BE">
      <w:pPr>
        <w:pStyle w:val="NoSpacing"/>
        <w:rPr>
          <w:rFonts w:ascii="Calibri" w:hAnsi="Calibri" w:cs="Calibri"/>
          <w:b/>
          <w:iCs/>
          <w:sz w:val="22"/>
        </w:rPr>
      </w:pPr>
    </w:p>
    <w:p w14:paraId="2FDDB81D" w14:textId="77777777" w:rsidR="009F24B5" w:rsidRPr="009B1C7E" w:rsidRDefault="009F24B5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Ability to coordinate and lead cross-functional teams towards task completion.</w:t>
      </w:r>
    </w:p>
    <w:p w14:paraId="67ECFBFC" w14:textId="77777777" w:rsidR="009F24B5" w:rsidRPr="009B1C7E" w:rsidRDefault="009F24B5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Ability to translate high-level business wants and needs into technical requirements including workflow diagrams.</w:t>
      </w:r>
    </w:p>
    <w:p w14:paraId="098BEF62" w14:textId="77777777" w:rsidR="00D95EAC" w:rsidRPr="009B1C7E" w:rsidRDefault="00D95EAC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Participate in system design sessions and provide input to architecture</w:t>
      </w:r>
    </w:p>
    <w:p w14:paraId="586B273E" w14:textId="77777777" w:rsidR="009F24B5" w:rsidRPr="009B1C7E" w:rsidRDefault="009F24B5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Experience designing and authoring agile user stories based on functional analysis of epic stories and assisting developers in implementation of features.</w:t>
      </w:r>
    </w:p>
    <w:p w14:paraId="21CD488C" w14:textId="77777777" w:rsidR="009F24B5" w:rsidRPr="009B1C7E" w:rsidRDefault="009F24B5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Knowledge of software development cycle, testing, and agile release train methodologies.</w:t>
      </w:r>
    </w:p>
    <w:p w14:paraId="5B64E039" w14:textId="77777777" w:rsidR="00764DFE" w:rsidRPr="009B1C7E" w:rsidRDefault="00764DFE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Working with scrum master for sprint/Iteration planning activities.</w:t>
      </w:r>
    </w:p>
    <w:p w14:paraId="47FAE1D8" w14:textId="77777777" w:rsidR="009F24B5" w:rsidRPr="009B1C7E" w:rsidRDefault="009F24B5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Document design specifications and other system-related information.</w:t>
      </w:r>
    </w:p>
    <w:p w14:paraId="7EB6EDF6" w14:textId="77777777" w:rsidR="009F24B5" w:rsidRPr="009B1C7E" w:rsidRDefault="009F24B5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Provide technical guidance or support for the development or troubleshooting of systems.</w:t>
      </w:r>
    </w:p>
    <w:p w14:paraId="4AD3F60B" w14:textId="77777777" w:rsidR="009F24B5" w:rsidRPr="009B1C7E" w:rsidRDefault="009F24B5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Develop, document and revise system design procedures and review test procedures, and quality standards.</w:t>
      </w:r>
    </w:p>
    <w:p w14:paraId="4092F19E" w14:textId="77777777" w:rsidR="009F24B5" w:rsidRPr="009B1C7E" w:rsidRDefault="009F24B5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Provide advice on project costs, design concepts, or design changes.</w:t>
      </w:r>
    </w:p>
    <w:p w14:paraId="604C0A45" w14:textId="77777777" w:rsidR="009F24B5" w:rsidRPr="009B1C7E" w:rsidRDefault="009F24B5" w:rsidP="009F24B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Effective leadership, analytical, technical writing, and verbal communication skills.</w:t>
      </w:r>
    </w:p>
    <w:p w14:paraId="6032EB08" w14:textId="77777777" w:rsidR="00507585" w:rsidRPr="009B1C7E" w:rsidRDefault="00507585" w:rsidP="00507585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Experience in project management managing multiple teams concurrently.</w:t>
      </w:r>
    </w:p>
    <w:p w14:paraId="1C6F7650" w14:textId="77777777" w:rsidR="00507585" w:rsidRPr="009B1C7E" w:rsidRDefault="00507585" w:rsidP="00507585">
      <w:pPr>
        <w:pStyle w:val="ListParagraph"/>
        <w:shd w:val="clear" w:color="auto" w:fill="FFFFFF"/>
        <w:ind w:left="360"/>
        <w:rPr>
          <w:rFonts w:ascii="Calibri" w:hAnsi="Calibri" w:cs="Calibri"/>
          <w:color w:val="auto"/>
          <w:sz w:val="22"/>
          <w:szCs w:val="22"/>
        </w:rPr>
      </w:pPr>
    </w:p>
    <w:p w14:paraId="7B1A9DD2" w14:textId="77777777" w:rsidR="003C3C57" w:rsidRPr="009B1C7E" w:rsidRDefault="003C3C57" w:rsidP="003C3C57">
      <w:pPr>
        <w:rPr>
          <w:rFonts w:ascii="Calibri" w:hAnsi="Calibri" w:cs="Calibri"/>
          <w:b/>
          <w:spacing w:val="4"/>
          <w:szCs w:val="22"/>
        </w:rPr>
      </w:pPr>
      <w:r w:rsidRPr="009B1C7E">
        <w:rPr>
          <w:rFonts w:ascii="Calibri" w:hAnsi="Calibri" w:cs="Calibri"/>
          <w:b/>
          <w:spacing w:val="4"/>
          <w:szCs w:val="22"/>
        </w:rPr>
        <w:t>Technical Skills:</w:t>
      </w:r>
    </w:p>
    <w:p w14:paraId="47257B6C" w14:textId="77777777" w:rsidR="003C3C57" w:rsidRPr="009B1C7E" w:rsidRDefault="003C3C57" w:rsidP="003C3C57">
      <w:pPr>
        <w:pStyle w:val="ListParagraph"/>
        <w:numPr>
          <w:ilvl w:val="0"/>
          <w:numId w:val="22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Agile (Rally, TDP, JIRA</w:t>
      </w:r>
      <w:proofErr w:type="gramStart"/>
      <w:r w:rsidRPr="009B1C7E">
        <w:rPr>
          <w:rFonts w:ascii="Calibri" w:hAnsi="Calibri" w:cs="Calibri"/>
          <w:color w:val="auto"/>
          <w:sz w:val="22"/>
          <w:szCs w:val="22"/>
        </w:rPr>
        <w:t>),</w:t>
      </w:r>
      <w:r w:rsidR="008D2CEF" w:rsidRPr="009B1C7E">
        <w:rPr>
          <w:rFonts w:ascii="Calibri" w:hAnsi="Calibri" w:cs="Calibri"/>
          <w:color w:val="auto"/>
          <w:sz w:val="22"/>
          <w:szCs w:val="22"/>
        </w:rPr>
        <w:t>Waterfall</w:t>
      </w:r>
      <w:proofErr w:type="gramEnd"/>
      <w:r w:rsidR="008D2CEF" w:rsidRPr="009B1C7E">
        <w:rPr>
          <w:rFonts w:ascii="Calibri" w:hAnsi="Calibri" w:cs="Calibri"/>
          <w:color w:val="auto"/>
          <w:sz w:val="22"/>
          <w:szCs w:val="22"/>
        </w:rPr>
        <w:t>, SDLC</w:t>
      </w:r>
      <w:r w:rsidRPr="009B1C7E">
        <w:rPr>
          <w:rFonts w:ascii="Calibri" w:hAnsi="Calibri" w:cs="Calibri"/>
          <w:color w:val="auto"/>
          <w:sz w:val="22"/>
          <w:szCs w:val="22"/>
        </w:rPr>
        <w:t>, QA</w:t>
      </w:r>
    </w:p>
    <w:p w14:paraId="03FCBB13" w14:textId="77777777" w:rsidR="003C3C57" w:rsidRPr="009B1C7E" w:rsidRDefault="003C3C57" w:rsidP="003C3C57">
      <w:pPr>
        <w:pStyle w:val="ListParagraph"/>
        <w:numPr>
          <w:ilvl w:val="0"/>
          <w:numId w:val="22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MS Excel, Visio, MS PowerPoint</w:t>
      </w:r>
      <w:r w:rsidR="00CD2DE6" w:rsidRPr="009B1C7E">
        <w:rPr>
          <w:rFonts w:ascii="Calibri" w:hAnsi="Calibri" w:cs="Calibri"/>
          <w:color w:val="auto"/>
          <w:sz w:val="22"/>
          <w:szCs w:val="22"/>
        </w:rPr>
        <w:t>, Microsoft SharePoint</w:t>
      </w:r>
    </w:p>
    <w:p w14:paraId="11A17D68" w14:textId="77777777" w:rsidR="003C3C57" w:rsidRPr="009B1C7E" w:rsidRDefault="003C3C57" w:rsidP="003C3C57">
      <w:pPr>
        <w:pStyle w:val="ListParagraph"/>
        <w:numPr>
          <w:ilvl w:val="0"/>
          <w:numId w:val="22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Requisite Pro, Rational Quality Manager, HP QC</w:t>
      </w:r>
    </w:p>
    <w:p w14:paraId="7B54A66A" w14:textId="77777777" w:rsidR="00900B68" w:rsidRPr="009B1C7E" w:rsidRDefault="00900B68" w:rsidP="003C3C57">
      <w:pPr>
        <w:pStyle w:val="ListParagraph"/>
        <w:numPr>
          <w:ilvl w:val="0"/>
          <w:numId w:val="22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Working knowledge of using SQL queries</w:t>
      </w:r>
    </w:p>
    <w:p w14:paraId="79813414" w14:textId="77777777" w:rsidR="00ED0EE3" w:rsidRPr="009B1C7E" w:rsidRDefault="00ED0EE3" w:rsidP="003C3C57">
      <w:pPr>
        <w:pStyle w:val="ListParagraph"/>
        <w:numPr>
          <w:ilvl w:val="0"/>
          <w:numId w:val="22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Design of </w:t>
      </w:r>
      <w:r w:rsidR="00C300C9" w:rsidRPr="009B1C7E">
        <w:rPr>
          <w:rFonts w:ascii="Calibri" w:hAnsi="Calibri" w:cs="Calibri"/>
          <w:color w:val="auto"/>
          <w:sz w:val="22"/>
          <w:szCs w:val="22"/>
        </w:rPr>
        <w:t>Micro services</w:t>
      </w:r>
      <w:r w:rsidRPr="009B1C7E">
        <w:rPr>
          <w:rFonts w:ascii="Calibri" w:hAnsi="Calibri" w:cs="Calibri"/>
          <w:color w:val="auto"/>
          <w:sz w:val="22"/>
          <w:szCs w:val="22"/>
        </w:rPr>
        <w:t>.</w:t>
      </w:r>
    </w:p>
    <w:p w14:paraId="6CB7E1F8" w14:textId="77777777" w:rsidR="00ED0EE3" w:rsidRPr="009B1C7E" w:rsidRDefault="00ED0EE3" w:rsidP="00ED0EE3">
      <w:pPr>
        <w:pStyle w:val="ListParagraph"/>
        <w:numPr>
          <w:ilvl w:val="0"/>
          <w:numId w:val="22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Creating Swagger files (JSON) for APIs</w:t>
      </w:r>
    </w:p>
    <w:p w14:paraId="6564C6ED" w14:textId="77777777" w:rsidR="00ED0EE3" w:rsidRPr="009B1C7E" w:rsidRDefault="00507585" w:rsidP="00ED0EE3">
      <w:pPr>
        <w:pStyle w:val="ListParagraph"/>
        <w:numPr>
          <w:ilvl w:val="0"/>
          <w:numId w:val="22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Knowledge of </w:t>
      </w:r>
      <w:r w:rsidR="00ED0EE3" w:rsidRPr="009B1C7E">
        <w:rPr>
          <w:rFonts w:ascii="Calibri" w:hAnsi="Calibri" w:cs="Calibri"/>
          <w:color w:val="auto"/>
          <w:sz w:val="22"/>
          <w:szCs w:val="22"/>
        </w:rPr>
        <w:t>APIGEE proxy APIs</w:t>
      </w:r>
      <w:r w:rsidRPr="009B1C7E">
        <w:rPr>
          <w:rFonts w:ascii="Calibri" w:hAnsi="Calibri" w:cs="Calibri"/>
          <w:color w:val="auto"/>
          <w:sz w:val="22"/>
          <w:szCs w:val="22"/>
        </w:rPr>
        <w:t xml:space="preserve"> implementation</w:t>
      </w:r>
    </w:p>
    <w:p w14:paraId="66305839" w14:textId="77777777" w:rsidR="003C3C57" w:rsidRPr="009B1C7E" w:rsidRDefault="003C3C57" w:rsidP="003C3C57">
      <w:pPr>
        <w:shd w:val="clear" w:color="auto" w:fill="FFFFFF"/>
        <w:rPr>
          <w:rFonts w:ascii="Calibri" w:hAnsi="Calibri" w:cs="Calibri"/>
          <w:szCs w:val="22"/>
        </w:rPr>
      </w:pPr>
    </w:p>
    <w:p w14:paraId="67B572A6" w14:textId="77777777" w:rsidR="009F24B5" w:rsidRPr="009B1C7E" w:rsidRDefault="009F24B5" w:rsidP="009F24B5">
      <w:pPr>
        <w:pStyle w:val="kpmgbody"/>
        <w:spacing w:before="0" w:after="0" w:line="240" w:lineRule="auto"/>
        <w:rPr>
          <w:rFonts w:ascii="Calibri" w:hAnsi="Calibri" w:cs="Calibri"/>
          <w:spacing w:val="4"/>
          <w:szCs w:val="22"/>
        </w:rPr>
      </w:pPr>
      <w:r w:rsidRPr="009B1C7E">
        <w:rPr>
          <w:rFonts w:ascii="Calibri" w:hAnsi="Calibri" w:cs="Calibri"/>
          <w:spacing w:val="4"/>
          <w:szCs w:val="22"/>
        </w:rPr>
        <w:t>Work Experience</w:t>
      </w:r>
    </w:p>
    <w:p w14:paraId="36FC3262" w14:textId="77777777" w:rsidR="0049303B" w:rsidRPr="009B1C7E" w:rsidRDefault="00762084" w:rsidP="009F24B5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 xml:space="preserve">System Analyst </w:t>
      </w:r>
      <w:r w:rsidR="00A821FF" w:rsidRPr="009B1C7E">
        <w:rPr>
          <w:rFonts w:ascii="Calibri" w:hAnsi="Calibri" w:cs="Calibri"/>
          <w:szCs w:val="22"/>
        </w:rPr>
        <w:t>–</w:t>
      </w:r>
      <w:r w:rsidR="00A821FF" w:rsidRPr="009B1C7E">
        <w:rPr>
          <w:rFonts w:ascii="Calibri" w:hAnsi="Calibri" w:cs="Calibri"/>
          <w:b w:val="0"/>
          <w:szCs w:val="22"/>
        </w:rPr>
        <w:t xml:space="preserve">I Net Soft </w:t>
      </w:r>
      <w:proofErr w:type="gramStart"/>
      <w:r w:rsidR="00A821FF" w:rsidRPr="009B1C7E">
        <w:rPr>
          <w:rFonts w:ascii="Calibri" w:hAnsi="Calibri" w:cs="Calibri"/>
          <w:b w:val="0"/>
          <w:szCs w:val="22"/>
        </w:rPr>
        <w:t>Inc</w:t>
      </w:r>
      <w:r w:rsidRPr="009B1C7E">
        <w:rPr>
          <w:rFonts w:ascii="Calibri" w:hAnsi="Calibri" w:cs="Calibri"/>
          <w:b w:val="0"/>
          <w:szCs w:val="22"/>
        </w:rPr>
        <w:t>(</w:t>
      </w:r>
      <w:proofErr w:type="gramEnd"/>
      <w:r w:rsidRPr="009B1C7E">
        <w:rPr>
          <w:rFonts w:ascii="Calibri" w:hAnsi="Calibri" w:cs="Calibri"/>
          <w:b w:val="0"/>
          <w:szCs w:val="22"/>
        </w:rPr>
        <w:t>Sept 2017 to till date)</w:t>
      </w:r>
    </w:p>
    <w:p w14:paraId="0425988C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</w:p>
    <w:p w14:paraId="3159D627" w14:textId="77777777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>Project Description</w:t>
      </w:r>
    </w:p>
    <w:p w14:paraId="5E795ED9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  <w:proofErr w:type="spellStart"/>
      <w:proofErr w:type="gramStart"/>
      <w:r w:rsidRPr="009B1C7E">
        <w:rPr>
          <w:rFonts w:ascii="Calibri" w:hAnsi="Calibri" w:cs="Calibri"/>
          <w:b/>
          <w:szCs w:val="22"/>
        </w:rPr>
        <w:t>Client:T</w:t>
      </w:r>
      <w:proofErr w:type="gramEnd"/>
      <w:r w:rsidRPr="009B1C7E">
        <w:rPr>
          <w:rFonts w:ascii="Calibri" w:hAnsi="Calibri" w:cs="Calibri"/>
          <w:b/>
          <w:szCs w:val="22"/>
        </w:rPr>
        <w:t>-Mobile</w:t>
      </w:r>
      <w:proofErr w:type="spellEnd"/>
      <w:r w:rsidRPr="009B1C7E">
        <w:rPr>
          <w:rFonts w:ascii="Calibri" w:hAnsi="Calibri" w:cs="Calibri"/>
          <w:szCs w:val="22"/>
        </w:rPr>
        <w:t xml:space="preserve"> Bellevue Washington ((Sep 2017 to till date)</w:t>
      </w:r>
    </w:p>
    <w:p w14:paraId="71388C03" w14:textId="77777777" w:rsidR="009B1C7E" w:rsidRPr="009B1C7E" w:rsidRDefault="009B1C7E" w:rsidP="005B71BE">
      <w:pPr>
        <w:rPr>
          <w:rFonts w:ascii="Calibri" w:hAnsi="Calibri" w:cs="Calibri"/>
          <w:szCs w:val="22"/>
        </w:rPr>
      </w:pPr>
    </w:p>
    <w:p w14:paraId="21603F7C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b/>
          <w:szCs w:val="22"/>
        </w:rPr>
        <w:t>Communication</w:t>
      </w:r>
      <w:r w:rsidR="009B1C7E" w:rsidRPr="009B1C7E">
        <w:rPr>
          <w:rFonts w:ascii="Calibri" w:hAnsi="Calibri" w:cs="Calibri"/>
          <w:b/>
          <w:szCs w:val="22"/>
        </w:rPr>
        <w:t xml:space="preserve"> product</w:t>
      </w:r>
      <w:r w:rsidRPr="009B1C7E">
        <w:rPr>
          <w:rFonts w:ascii="Calibri" w:hAnsi="Calibri" w:cs="Calibri"/>
          <w:b/>
          <w:szCs w:val="22"/>
        </w:rPr>
        <w:t>:</w:t>
      </w:r>
      <w:r w:rsidRPr="009B1C7E">
        <w:rPr>
          <w:rFonts w:ascii="Calibri" w:hAnsi="Calibri" w:cs="Calibri"/>
          <w:szCs w:val="22"/>
        </w:rPr>
        <w:t xml:space="preserve"> Provide a new product to the T-Mobile for Business marketplace to support interactive unified communications and collaboration via app-based real-time voice and text, conference calling, and fax including support of a cloud PBX without the traditional barriers of the GSM network. </w:t>
      </w:r>
    </w:p>
    <w:p w14:paraId="04703D36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</w:p>
    <w:p w14:paraId="60E8E6D4" w14:textId="77777777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lastRenderedPageBreak/>
        <w:t xml:space="preserve">Contribution </w:t>
      </w:r>
    </w:p>
    <w:p w14:paraId="61EC4548" w14:textId="77777777" w:rsidR="005B71BE" w:rsidRPr="009B1C7E" w:rsidRDefault="005B71BE" w:rsidP="009B1C7E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As a system analyst of digital technology and development team</w:t>
      </w:r>
      <w:r w:rsidR="009B1C7E" w:rsidRPr="009B1C7E">
        <w:rPr>
          <w:rFonts w:ascii="Calibri" w:hAnsi="Calibri" w:cs="Calibri"/>
          <w:szCs w:val="22"/>
        </w:rPr>
        <w:t xml:space="preserve">, </w:t>
      </w:r>
      <w:proofErr w:type="gramStart"/>
      <w:r w:rsidR="009B1C7E" w:rsidRPr="009B1C7E">
        <w:rPr>
          <w:rFonts w:ascii="Calibri" w:hAnsi="Calibri" w:cs="Calibri"/>
          <w:szCs w:val="22"/>
        </w:rPr>
        <w:t>is</w:t>
      </w:r>
      <w:proofErr w:type="gramEnd"/>
      <w:r w:rsidR="009B1C7E" w:rsidRPr="009B1C7E">
        <w:rPr>
          <w:rFonts w:ascii="Calibri" w:hAnsi="Calibri" w:cs="Calibri"/>
          <w:szCs w:val="22"/>
        </w:rPr>
        <w:t xml:space="preserve"> responsible for:</w:t>
      </w:r>
    </w:p>
    <w:p w14:paraId="402AB512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Communicate with </w:t>
      </w:r>
      <w:proofErr w:type="gramStart"/>
      <w:r w:rsidRPr="009B1C7E">
        <w:rPr>
          <w:rFonts w:ascii="Calibri" w:hAnsi="Calibri" w:cs="Calibri"/>
          <w:color w:val="auto"/>
          <w:sz w:val="22"/>
          <w:szCs w:val="22"/>
        </w:rPr>
        <w:t>client</w:t>
      </w:r>
      <w:proofErr w:type="gramEnd"/>
      <w:r w:rsidRPr="009B1C7E">
        <w:rPr>
          <w:rFonts w:ascii="Calibri" w:hAnsi="Calibri" w:cs="Calibri"/>
          <w:color w:val="auto"/>
          <w:sz w:val="22"/>
          <w:szCs w:val="22"/>
        </w:rPr>
        <w:t xml:space="preserve"> to understand the business / system specific requirements.</w:t>
      </w:r>
    </w:p>
    <w:p w14:paraId="41714C2E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Facilitating meetings for the team. This </w:t>
      </w:r>
      <w:proofErr w:type="gramStart"/>
      <w:r w:rsidRPr="009B1C7E">
        <w:rPr>
          <w:rFonts w:ascii="Calibri" w:hAnsi="Calibri" w:cs="Calibri"/>
          <w:color w:val="auto"/>
          <w:sz w:val="22"/>
          <w:szCs w:val="22"/>
        </w:rPr>
        <w:t>includes,</w:t>
      </w:r>
      <w:proofErr w:type="gramEnd"/>
      <w:r w:rsidRPr="009B1C7E">
        <w:rPr>
          <w:rFonts w:ascii="Calibri" w:hAnsi="Calibri" w:cs="Calibri"/>
          <w:color w:val="auto"/>
          <w:sz w:val="22"/>
          <w:szCs w:val="22"/>
        </w:rPr>
        <w:t xml:space="preserve"> preparing, moderation </w:t>
      </w:r>
      <w:proofErr w:type="gramStart"/>
      <w:r w:rsidRPr="009B1C7E">
        <w:rPr>
          <w:rFonts w:ascii="Calibri" w:hAnsi="Calibri" w:cs="Calibri"/>
          <w:color w:val="auto"/>
          <w:sz w:val="22"/>
          <w:szCs w:val="22"/>
        </w:rPr>
        <w:t>&amp;</w:t>
      </w:r>
      <w:r w:rsidR="00C300C9" w:rsidRPr="009B1C7E">
        <w:rPr>
          <w:rFonts w:ascii="Calibri" w:hAnsi="Calibri" w:cs="Calibri"/>
          <w:color w:val="auto"/>
          <w:sz w:val="22"/>
          <w:szCs w:val="22"/>
        </w:rPr>
        <w:t>post</w:t>
      </w:r>
      <w:proofErr w:type="gramEnd"/>
      <w:r w:rsidR="00C300C9" w:rsidRPr="009B1C7E">
        <w:rPr>
          <w:rFonts w:ascii="Calibri" w:hAnsi="Calibri" w:cs="Calibri"/>
          <w:color w:val="auto"/>
          <w:sz w:val="22"/>
          <w:szCs w:val="22"/>
        </w:rPr>
        <w:t xml:space="preserve"> processing</w:t>
      </w:r>
    </w:p>
    <w:p w14:paraId="328455FB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Interacting with Product owner</w:t>
      </w:r>
    </w:p>
    <w:p w14:paraId="19E34CC9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Understanding the requirements and creating user stories</w:t>
      </w:r>
    </w:p>
    <w:p w14:paraId="40058340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Interacting with team and have them understand the functionality</w:t>
      </w:r>
    </w:p>
    <w:p w14:paraId="2E890BFD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Write user stories, acceptance criteria</w:t>
      </w:r>
    </w:p>
    <w:p w14:paraId="5A9DA54D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Participate in grooming sessions and </w:t>
      </w:r>
      <w:r w:rsidR="00507585" w:rsidRPr="009B1C7E">
        <w:rPr>
          <w:rFonts w:ascii="Calibri" w:hAnsi="Calibri" w:cs="Calibri"/>
          <w:color w:val="auto"/>
          <w:sz w:val="22"/>
          <w:szCs w:val="22"/>
        </w:rPr>
        <w:t>actively</w:t>
      </w:r>
      <w:r w:rsidRPr="009B1C7E">
        <w:rPr>
          <w:rFonts w:ascii="Calibri" w:hAnsi="Calibri" w:cs="Calibri"/>
          <w:color w:val="auto"/>
          <w:sz w:val="22"/>
          <w:szCs w:val="22"/>
        </w:rPr>
        <w:t xml:space="preserve"> think for all </w:t>
      </w:r>
      <w:r w:rsidR="00507585" w:rsidRPr="009B1C7E">
        <w:rPr>
          <w:rFonts w:ascii="Calibri" w:hAnsi="Calibri" w:cs="Calibri"/>
          <w:color w:val="auto"/>
          <w:sz w:val="22"/>
          <w:szCs w:val="22"/>
        </w:rPr>
        <w:t>requirements</w:t>
      </w:r>
      <w:r w:rsidRPr="009B1C7E">
        <w:rPr>
          <w:rFonts w:ascii="Calibri" w:hAnsi="Calibri" w:cs="Calibri"/>
          <w:color w:val="auto"/>
          <w:sz w:val="22"/>
          <w:szCs w:val="22"/>
        </w:rPr>
        <w:t xml:space="preserve"> and capture those</w:t>
      </w:r>
    </w:p>
    <w:p w14:paraId="6CDB643F" w14:textId="77777777" w:rsidR="00F055FF" w:rsidRPr="009B1C7E" w:rsidRDefault="00F055FF" w:rsidP="00F055FF">
      <w:pPr>
        <w:pStyle w:val="ListParagraph"/>
        <w:numPr>
          <w:ilvl w:val="0"/>
          <w:numId w:val="22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Creating Swagger </w:t>
      </w:r>
      <w:r w:rsidR="00ED0EE3" w:rsidRPr="009B1C7E">
        <w:rPr>
          <w:rFonts w:ascii="Calibri" w:hAnsi="Calibri" w:cs="Calibri"/>
          <w:color w:val="auto"/>
          <w:sz w:val="22"/>
          <w:szCs w:val="22"/>
        </w:rPr>
        <w:t>files (JSON) for APIs</w:t>
      </w:r>
      <w:r w:rsidRPr="009B1C7E">
        <w:rPr>
          <w:rFonts w:ascii="Calibri" w:hAnsi="Calibri" w:cs="Calibri"/>
          <w:color w:val="auto"/>
          <w:sz w:val="22"/>
          <w:szCs w:val="22"/>
        </w:rPr>
        <w:t xml:space="preserve"> and </w:t>
      </w:r>
      <w:proofErr w:type="gramStart"/>
      <w:r w:rsidRPr="009B1C7E">
        <w:rPr>
          <w:rFonts w:ascii="Calibri" w:hAnsi="Calibri" w:cs="Calibri"/>
          <w:color w:val="auto"/>
          <w:sz w:val="22"/>
          <w:szCs w:val="22"/>
        </w:rPr>
        <w:t>communicate</w:t>
      </w:r>
      <w:proofErr w:type="gramEnd"/>
      <w:r w:rsidRPr="009B1C7E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gramStart"/>
      <w:r w:rsidRPr="009B1C7E">
        <w:rPr>
          <w:rFonts w:ascii="Calibri" w:hAnsi="Calibri" w:cs="Calibri"/>
          <w:color w:val="auto"/>
          <w:sz w:val="22"/>
          <w:szCs w:val="22"/>
        </w:rPr>
        <w:t>to development</w:t>
      </w:r>
      <w:proofErr w:type="gramEnd"/>
      <w:r w:rsidRPr="009B1C7E">
        <w:rPr>
          <w:rFonts w:ascii="Calibri" w:hAnsi="Calibri" w:cs="Calibri"/>
          <w:color w:val="auto"/>
          <w:sz w:val="22"/>
          <w:szCs w:val="22"/>
        </w:rPr>
        <w:t xml:space="preserve"> team</w:t>
      </w:r>
    </w:p>
    <w:p w14:paraId="37A1A698" w14:textId="77777777" w:rsidR="00ED0EE3" w:rsidRPr="009B1C7E" w:rsidRDefault="00ED0EE3" w:rsidP="00F055FF">
      <w:pPr>
        <w:pStyle w:val="ListParagraph"/>
        <w:numPr>
          <w:ilvl w:val="0"/>
          <w:numId w:val="22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Validating API end points in POSTMAN tool.</w:t>
      </w:r>
    </w:p>
    <w:p w14:paraId="4F80E9AA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Able to work and coordinate with other </w:t>
      </w:r>
      <w:r w:rsidR="00507585" w:rsidRPr="009B1C7E">
        <w:rPr>
          <w:rFonts w:ascii="Calibri" w:hAnsi="Calibri" w:cs="Calibri"/>
          <w:color w:val="auto"/>
          <w:sz w:val="22"/>
          <w:szCs w:val="22"/>
        </w:rPr>
        <w:t>teams’</w:t>
      </w:r>
      <w:r w:rsidRPr="009B1C7E">
        <w:rPr>
          <w:rFonts w:ascii="Calibri" w:hAnsi="Calibri" w:cs="Calibri"/>
          <w:color w:val="auto"/>
          <w:sz w:val="22"/>
          <w:szCs w:val="22"/>
        </w:rPr>
        <w:t xml:space="preserve"> scrum master to discuss any conflicts from product integration perspective</w:t>
      </w:r>
    </w:p>
    <w:p w14:paraId="1F90ED6F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Helping with the release planning.</w:t>
      </w:r>
    </w:p>
    <w:p w14:paraId="15F18A87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Being familiar with the team’s work</w:t>
      </w:r>
    </w:p>
    <w:p w14:paraId="6E5C104B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Keeping in touch with every stakeholder regularly</w:t>
      </w:r>
    </w:p>
    <w:p w14:paraId="5CE9F060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Helping the team to continuously improve their process.</w:t>
      </w:r>
    </w:p>
    <w:p w14:paraId="15B778B5" w14:textId="77777777" w:rsidR="00762084" w:rsidRPr="009B1C7E" w:rsidRDefault="00762084" w:rsidP="00762084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Reflecting issues to the team through observation from outside of the team</w:t>
      </w:r>
    </w:p>
    <w:p w14:paraId="3A9E6576" w14:textId="77777777" w:rsidR="00762084" w:rsidRPr="009B1C7E" w:rsidRDefault="00762084" w:rsidP="009F24B5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</w:p>
    <w:p w14:paraId="69A73210" w14:textId="6C0F8DEF" w:rsidR="009F24B5" w:rsidRPr="009B1C7E" w:rsidRDefault="009F24B5" w:rsidP="009F24B5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 xml:space="preserve">Business Analyst/Consultant - </w:t>
      </w:r>
      <w:proofErr w:type="spellStart"/>
      <w:r w:rsidR="005E68DC">
        <w:rPr>
          <w:rFonts w:ascii="Calibri" w:hAnsi="Calibri" w:cs="Calibri"/>
          <w:szCs w:val="22"/>
        </w:rPr>
        <w:t>TechWizard</w:t>
      </w:r>
      <w:proofErr w:type="spellEnd"/>
      <w:r w:rsidRPr="009B1C7E">
        <w:rPr>
          <w:rFonts w:ascii="Calibri" w:hAnsi="Calibri" w:cs="Calibri"/>
          <w:szCs w:val="22"/>
        </w:rPr>
        <w:t xml:space="preserve"> </w:t>
      </w:r>
      <w:r w:rsidR="00E83AB5" w:rsidRPr="009B1C7E">
        <w:rPr>
          <w:rFonts w:ascii="Calibri" w:hAnsi="Calibri" w:cs="Calibri"/>
          <w:szCs w:val="22"/>
        </w:rPr>
        <w:t xml:space="preserve">(Feb 2011 to </w:t>
      </w:r>
      <w:r w:rsidR="008347BA" w:rsidRPr="009B1C7E">
        <w:rPr>
          <w:rFonts w:ascii="Calibri" w:hAnsi="Calibri" w:cs="Calibri"/>
          <w:szCs w:val="22"/>
        </w:rPr>
        <w:t>Sept 2017</w:t>
      </w:r>
      <w:r w:rsidR="00E83AB5" w:rsidRPr="009B1C7E">
        <w:rPr>
          <w:rFonts w:ascii="Calibri" w:hAnsi="Calibri" w:cs="Calibri"/>
          <w:szCs w:val="22"/>
        </w:rPr>
        <w:t>)</w:t>
      </w:r>
    </w:p>
    <w:p w14:paraId="4E38739E" w14:textId="77777777" w:rsidR="00E83AB5" w:rsidRPr="009B1C7E" w:rsidRDefault="00E83AB5" w:rsidP="009F24B5">
      <w:pPr>
        <w:pStyle w:val="kpmgbody"/>
        <w:spacing w:before="0" w:after="0" w:line="240" w:lineRule="auto"/>
        <w:rPr>
          <w:rFonts w:ascii="Calibri" w:hAnsi="Calibri" w:cs="Calibri"/>
          <w:b w:val="0"/>
          <w:bCs/>
          <w:szCs w:val="22"/>
        </w:rPr>
      </w:pPr>
    </w:p>
    <w:p w14:paraId="66B84C23" w14:textId="77777777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 xml:space="preserve">Project Description  </w:t>
      </w:r>
    </w:p>
    <w:p w14:paraId="474DCF74" w14:textId="77777777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>Client: AT&amp;T</w:t>
      </w:r>
    </w:p>
    <w:p w14:paraId="0F1C6ED5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b/>
          <w:szCs w:val="22"/>
        </w:rPr>
        <w:t>AT&amp;T Collaborate:</w:t>
      </w:r>
      <w:r w:rsidRPr="009B1C7E">
        <w:rPr>
          <w:rFonts w:ascii="Calibri" w:hAnsi="Calibri" w:cs="Calibri"/>
          <w:szCs w:val="22"/>
        </w:rPr>
        <w:t xml:space="preserve"> Middletown New Jersey ((May 2015 to Sept 2017)</w:t>
      </w:r>
    </w:p>
    <w:p w14:paraId="50D4A51D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AT&amp;T Collaborate™ offers a flexible hosted voice solution that gives you the traditional voice features you need and the collaboration tools you want, regardless of your work location.</w:t>
      </w:r>
    </w:p>
    <w:p w14:paraId="08CF2B2C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</w:p>
    <w:p w14:paraId="0EB7DE1A" w14:textId="77777777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 xml:space="preserve">Contribution </w:t>
      </w:r>
    </w:p>
    <w:p w14:paraId="3ED037E1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As a system engineer of Orde</w:t>
      </w:r>
      <w:r w:rsidR="009B1C7E" w:rsidRPr="009B1C7E">
        <w:rPr>
          <w:rFonts w:ascii="Calibri" w:hAnsi="Calibri" w:cs="Calibri"/>
          <w:szCs w:val="22"/>
        </w:rPr>
        <w:t xml:space="preserve">ring team, is responsible for  </w:t>
      </w:r>
    </w:p>
    <w:p w14:paraId="54FC8190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Perform System Engineer(T2) activities for Trinity/Hosted Communications (AT&amp;T Collaborate) for ordering system. </w:t>
      </w:r>
    </w:p>
    <w:p w14:paraId="76034E72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Provide e2e knowledge and expertise, support T3 SEs in researching, tracking and writing </w:t>
      </w:r>
      <w:proofErr w:type="gramStart"/>
      <w:r w:rsidRPr="009B1C7E">
        <w:rPr>
          <w:rFonts w:ascii="Calibri" w:hAnsi="Calibri" w:cs="Calibri"/>
          <w:color w:val="auto"/>
          <w:sz w:val="22"/>
          <w:szCs w:val="22"/>
        </w:rPr>
        <w:t>requirement</w:t>
      </w:r>
      <w:proofErr w:type="gramEnd"/>
      <w:r w:rsidRPr="009B1C7E">
        <w:rPr>
          <w:rFonts w:ascii="Calibri" w:hAnsi="Calibri" w:cs="Calibri"/>
          <w:color w:val="auto"/>
          <w:sz w:val="22"/>
          <w:szCs w:val="22"/>
        </w:rPr>
        <w:t xml:space="preserve"> and user stories for GUI, database, and backend processing as well as Application Interface Documents.</w:t>
      </w:r>
    </w:p>
    <w:p w14:paraId="77E56325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Support defect management process by providing support for e2e data flow and provide support for Developers and System Testers in defect calls and chats.</w:t>
      </w:r>
    </w:p>
    <w:p w14:paraId="36198CD6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Work with product team and user experience team to drive the best user experience and flow. </w:t>
      </w:r>
    </w:p>
    <w:p w14:paraId="0D3CB41A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Provide impact assessments and estimates. </w:t>
      </w:r>
    </w:p>
    <w:p w14:paraId="6CD6126C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Partner with extended team members from e2e teams to ensure successful deployment.</w:t>
      </w:r>
    </w:p>
    <w:p w14:paraId="6B8DB64A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Requirement Analysis </w:t>
      </w:r>
    </w:p>
    <w:p w14:paraId="369714DE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Writing User Stories since the project is on Agile </w:t>
      </w:r>
    </w:p>
    <w:p w14:paraId="5D085659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Review Application Design documents and test cases to ensure developers and system testers have clear understanding of expectations  </w:t>
      </w:r>
    </w:p>
    <w:p w14:paraId="23E57C09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Designing of Architecture  </w:t>
      </w:r>
    </w:p>
    <w:p w14:paraId="35D427BB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Reviews on other Impacted applications and interfaces </w:t>
      </w:r>
    </w:p>
    <w:p w14:paraId="27050F32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lastRenderedPageBreak/>
        <w:t xml:space="preserve">System/Application Testing Support </w:t>
      </w:r>
    </w:p>
    <w:p w14:paraId="0824B7FA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Deployment &amp; Support activities </w:t>
      </w:r>
    </w:p>
    <w:p w14:paraId="03B297E3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</w:p>
    <w:p w14:paraId="75799D6D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</w:p>
    <w:p w14:paraId="5599671E" w14:textId="77777777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>Project Description</w:t>
      </w:r>
    </w:p>
    <w:p w14:paraId="7915C1F0" w14:textId="2BC503A9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>Client: AT&amp;</w:t>
      </w:r>
      <w:r w:rsidR="009B1C7E" w:rsidRPr="009B1C7E">
        <w:rPr>
          <w:rFonts w:ascii="Calibri" w:hAnsi="Calibri" w:cs="Calibri"/>
          <w:b/>
          <w:szCs w:val="22"/>
        </w:rPr>
        <w:t xml:space="preserve">T </w:t>
      </w:r>
      <w:r w:rsidR="009B1C7E" w:rsidRPr="009B1C7E">
        <w:rPr>
          <w:rFonts w:ascii="Calibri" w:hAnsi="Calibri" w:cs="Calibri"/>
          <w:szCs w:val="22"/>
        </w:rPr>
        <w:t>((Feb 2014 to Apr 2015)</w:t>
      </w:r>
    </w:p>
    <w:p w14:paraId="52BDFE6F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b/>
          <w:szCs w:val="22"/>
        </w:rPr>
        <w:t>GCP DPPCO:</w:t>
      </w:r>
      <w:r w:rsidRPr="009B1C7E">
        <w:rPr>
          <w:rFonts w:ascii="Calibri" w:hAnsi="Calibri" w:cs="Calibri"/>
          <w:szCs w:val="22"/>
        </w:rPr>
        <w:t xml:space="preserve"> Supporting AT&amp;T’s Target Architecture systems (Sales Express and SSDF) &amp; FMO applications ADOPT (Design, Price, Propose, Contract, and Order) applications to support Sales teams in the FMO and PMO ordering flows.</w:t>
      </w:r>
    </w:p>
    <w:p w14:paraId="5DD6D80A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</w:p>
    <w:p w14:paraId="162AF12B" w14:textId="77777777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 xml:space="preserve">Contribution </w:t>
      </w:r>
    </w:p>
    <w:p w14:paraId="0872C9EE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 xml:space="preserve">As a system engineer of Sales team, is responsible for  </w:t>
      </w:r>
    </w:p>
    <w:p w14:paraId="36B951A1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Owning inventory management API</w:t>
      </w:r>
    </w:p>
    <w:p w14:paraId="7E7D60BB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Work with product team and user experience team to drive the best user experience and requirements analysis for Inventory API</w:t>
      </w:r>
    </w:p>
    <w:p w14:paraId="2AF4DE92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Writing User Stories for any code/test impact on the API   </w:t>
      </w:r>
    </w:p>
    <w:p w14:paraId="0F0B4B9A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Designing and creation of Application Interface Document (AID) and High Level Document (HLD)  </w:t>
      </w:r>
    </w:p>
    <w:p w14:paraId="3F600E24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Reviews on other Impacted applications and interfaces </w:t>
      </w:r>
    </w:p>
    <w:p w14:paraId="630B4195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Support defect management process by providing support for data flow and provide support for developers and system testers in defect calls and chats.</w:t>
      </w:r>
    </w:p>
    <w:p w14:paraId="41DFEE69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</w:p>
    <w:p w14:paraId="46CA0098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</w:p>
    <w:p w14:paraId="4E85A7E0" w14:textId="77777777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>Project Description</w:t>
      </w:r>
    </w:p>
    <w:p w14:paraId="78862259" w14:textId="402A2B5C" w:rsidR="005B71BE" w:rsidRPr="009B1C7E" w:rsidRDefault="005B71BE" w:rsidP="005B71BE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b/>
          <w:szCs w:val="22"/>
        </w:rPr>
        <w:t>Client: AT&amp;T</w:t>
      </w:r>
      <w:r w:rsidR="009B1C7E" w:rsidRPr="009B1C7E">
        <w:rPr>
          <w:rFonts w:ascii="Calibri" w:hAnsi="Calibri" w:cs="Calibri"/>
          <w:szCs w:val="22"/>
        </w:rPr>
        <w:t>, ((Dec 2012 to Feb 2014)</w:t>
      </w:r>
    </w:p>
    <w:p w14:paraId="4CE0B8B3" w14:textId="77777777" w:rsidR="005B71BE" w:rsidRPr="009B1C7E" w:rsidRDefault="005B71B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 xml:space="preserve">AT&amp;T Business Manager: </w:t>
      </w:r>
      <w:r w:rsidRPr="009B1C7E">
        <w:rPr>
          <w:rFonts w:ascii="Calibri" w:hAnsi="Calibri" w:cs="Calibri"/>
          <w:szCs w:val="22"/>
        </w:rPr>
        <w:t xml:space="preserve">ABM is the front end ordering system which provides the BellSouth Large and Small Business groups a straightforward, functional interface to support the creation and modification of regional service orders.  This system provides a graphical user interface with backup data retrieval and flexible window presentation.  It provides Service Order negotiation and generation functionality for Small Business and Large Business customers in the </w:t>
      </w:r>
      <w:proofErr w:type="gramStart"/>
      <w:r w:rsidRPr="009B1C7E">
        <w:rPr>
          <w:rFonts w:ascii="Calibri" w:hAnsi="Calibri" w:cs="Calibri"/>
          <w:szCs w:val="22"/>
        </w:rPr>
        <w:t>South East</w:t>
      </w:r>
      <w:proofErr w:type="gramEnd"/>
      <w:r w:rsidRPr="009B1C7E">
        <w:rPr>
          <w:rFonts w:ascii="Calibri" w:hAnsi="Calibri" w:cs="Calibri"/>
          <w:szCs w:val="22"/>
        </w:rPr>
        <w:t xml:space="preserve"> region.</w:t>
      </w:r>
    </w:p>
    <w:p w14:paraId="641A9B58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</w:p>
    <w:p w14:paraId="6BC66385" w14:textId="77777777" w:rsidR="005B71BE" w:rsidRPr="009B1C7E" w:rsidRDefault="009B1C7E" w:rsidP="005B71BE">
      <w:pPr>
        <w:rPr>
          <w:rFonts w:ascii="Calibri" w:hAnsi="Calibri" w:cs="Calibri"/>
          <w:b/>
          <w:szCs w:val="22"/>
        </w:rPr>
      </w:pPr>
      <w:r w:rsidRPr="009B1C7E">
        <w:rPr>
          <w:rFonts w:ascii="Calibri" w:hAnsi="Calibri" w:cs="Calibri"/>
          <w:b/>
          <w:szCs w:val="22"/>
        </w:rPr>
        <w:t>Contribution</w:t>
      </w:r>
    </w:p>
    <w:p w14:paraId="34E4DC61" w14:textId="77777777" w:rsidR="005B71BE" w:rsidRPr="009B1C7E" w:rsidRDefault="005B71BE" w:rsidP="005B71BE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 xml:space="preserve">Part of front end </w:t>
      </w:r>
      <w:proofErr w:type="gramStart"/>
      <w:r w:rsidRPr="009B1C7E">
        <w:rPr>
          <w:rFonts w:ascii="Calibri" w:hAnsi="Calibri" w:cs="Calibri"/>
          <w:szCs w:val="22"/>
        </w:rPr>
        <w:t>team,</w:t>
      </w:r>
      <w:proofErr w:type="gramEnd"/>
      <w:r w:rsidRPr="009B1C7E">
        <w:rPr>
          <w:rFonts w:ascii="Calibri" w:hAnsi="Calibri" w:cs="Calibri"/>
          <w:szCs w:val="22"/>
        </w:rPr>
        <w:t xml:space="preserve"> was responsible for:</w:t>
      </w:r>
    </w:p>
    <w:p w14:paraId="4AE740D7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Attending the business requirement meetings.</w:t>
      </w:r>
    </w:p>
    <w:p w14:paraId="24AF5C83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Creating High Level Document and Impact analysis</w:t>
      </w:r>
    </w:p>
    <w:p w14:paraId="767CD059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Communicate with </w:t>
      </w:r>
      <w:proofErr w:type="gramStart"/>
      <w:r w:rsidRPr="009B1C7E">
        <w:rPr>
          <w:rFonts w:ascii="Calibri" w:hAnsi="Calibri" w:cs="Calibri"/>
          <w:color w:val="auto"/>
          <w:sz w:val="22"/>
          <w:szCs w:val="22"/>
        </w:rPr>
        <w:t>client</w:t>
      </w:r>
      <w:proofErr w:type="gramEnd"/>
      <w:r w:rsidRPr="009B1C7E">
        <w:rPr>
          <w:rFonts w:ascii="Calibri" w:hAnsi="Calibri" w:cs="Calibri"/>
          <w:color w:val="auto"/>
          <w:sz w:val="22"/>
          <w:szCs w:val="22"/>
        </w:rPr>
        <w:t xml:space="preserve"> to understand the business / system specific requirements.</w:t>
      </w:r>
    </w:p>
    <w:p w14:paraId="2D51E077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Coordinates with Client, Product Owner, Designers, Architects, and Technical Leads through regular grooming sessions to define user stories and API requirements for each technical project including acceptance criteria and traceability</w:t>
      </w:r>
    </w:p>
    <w:p w14:paraId="391D1211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Performs impact and dependency analysis with Tech Leads and engineering stakeholders </w:t>
      </w:r>
    </w:p>
    <w:p w14:paraId="2B4AF20A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Reviews on other Impacted applications and interfaces</w:t>
      </w:r>
    </w:p>
    <w:p w14:paraId="753437A1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Participation in daily scrum </w:t>
      </w:r>
      <w:proofErr w:type="gramStart"/>
      <w:r w:rsidRPr="009B1C7E">
        <w:rPr>
          <w:rFonts w:ascii="Calibri" w:hAnsi="Calibri" w:cs="Calibri"/>
          <w:color w:val="auto"/>
          <w:sz w:val="22"/>
          <w:szCs w:val="22"/>
        </w:rPr>
        <w:t>meeting</w:t>
      </w:r>
      <w:proofErr w:type="gramEnd"/>
      <w:r w:rsidRPr="009B1C7E">
        <w:rPr>
          <w:rFonts w:ascii="Calibri" w:hAnsi="Calibri" w:cs="Calibri"/>
          <w:color w:val="auto"/>
          <w:sz w:val="22"/>
          <w:szCs w:val="22"/>
        </w:rPr>
        <w:t>.</w:t>
      </w:r>
    </w:p>
    <w:p w14:paraId="6F471F0F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Providing requirement and its traceability with business requirement (Waterfall Project))  </w:t>
      </w:r>
    </w:p>
    <w:p w14:paraId="167F8128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System/Application Testing Support</w:t>
      </w:r>
    </w:p>
    <w:p w14:paraId="348A9501" w14:textId="77777777" w:rsidR="005B71BE" w:rsidRPr="009B1C7E" w:rsidRDefault="005B71BE" w:rsidP="005B71BE">
      <w:pPr>
        <w:pStyle w:val="ListParagraph"/>
        <w:numPr>
          <w:ilvl w:val="0"/>
          <w:numId w:val="28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Deployment &amp; Support activities</w:t>
      </w:r>
    </w:p>
    <w:p w14:paraId="4383070D" w14:textId="77777777" w:rsidR="00AC0816" w:rsidRPr="009B1C7E" w:rsidRDefault="00AC0816" w:rsidP="00AC0816">
      <w:pPr>
        <w:tabs>
          <w:tab w:val="left" w:pos="5400"/>
        </w:tabs>
        <w:rPr>
          <w:rFonts w:ascii="Calibri" w:hAnsi="Calibri" w:cs="Calibri"/>
          <w:szCs w:val="22"/>
        </w:rPr>
      </w:pPr>
    </w:p>
    <w:p w14:paraId="14B266B3" w14:textId="77777777" w:rsidR="00AC0816" w:rsidRPr="009B1C7E" w:rsidRDefault="00AC0816" w:rsidP="00AC0816">
      <w:pPr>
        <w:tabs>
          <w:tab w:val="left" w:pos="5400"/>
        </w:tabs>
        <w:rPr>
          <w:rFonts w:ascii="Calibri" w:hAnsi="Calibri" w:cs="Calibri"/>
          <w:szCs w:val="22"/>
        </w:rPr>
      </w:pPr>
    </w:p>
    <w:p w14:paraId="1B1AA6DD" w14:textId="2CCE2E68" w:rsidR="00507585" w:rsidRPr="009B1C7E" w:rsidRDefault="00AC0816" w:rsidP="00AC0816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Project Manager -</w:t>
      </w:r>
      <w:proofErr w:type="spellStart"/>
      <w:r w:rsidR="00AA524B" w:rsidRPr="009B1C7E">
        <w:rPr>
          <w:rFonts w:ascii="Calibri" w:hAnsi="Calibri" w:cs="Calibri"/>
          <w:szCs w:val="22"/>
        </w:rPr>
        <w:t>Netwing</w:t>
      </w:r>
      <w:proofErr w:type="spellEnd"/>
      <w:r w:rsidR="00AA524B" w:rsidRPr="009B1C7E">
        <w:rPr>
          <w:rFonts w:ascii="Calibri" w:hAnsi="Calibri" w:cs="Calibri"/>
          <w:szCs w:val="22"/>
        </w:rPr>
        <w:t xml:space="preserve"> T</w:t>
      </w:r>
      <w:r w:rsidRPr="009B1C7E">
        <w:rPr>
          <w:rFonts w:ascii="Calibri" w:hAnsi="Calibri" w:cs="Calibri"/>
          <w:szCs w:val="22"/>
        </w:rPr>
        <w:t xml:space="preserve">echnologies – </w:t>
      </w:r>
    </w:p>
    <w:p w14:paraId="68802AD9" w14:textId="77777777" w:rsidR="00507585" w:rsidRPr="009B1C7E" w:rsidRDefault="00AC0816" w:rsidP="009B1C7E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 xml:space="preserve">May </w:t>
      </w:r>
      <w:r w:rsidR="00AA524B" w:rsidRPr="009B1C7E">
        <w:rPr>
          <w:rFonts w:ascii="Calibri" w:hAnsi="Calibri" w:cs="Calibri"/>
          <w:szCs w:val="22"/>
        </w:rPr>
        <w:t>2009 to Dec 2010</w:t>
      </w:r>
    </w:p>
    <w:p w14:paraId="17F8BA60" w14:textId="77777777" w:rsidR="00AC0816" w:rsidRPr="009B1C7E" w:rsidRDefault="009B1C7E" w:rsidP="00507585">
      <w:pPr>
        <w:autoSpaceDE w:val="0"/>
        <w:autoSpaceDN w:val="0"/>
        <w:adjustRightInd w:val="0"/>
        <w:rPr>
          <w:rFonts w:ascii="Calibri" w:hAnsi="Calibri" w:cs="Calibri"/>
          <w:b/>
          <w:bCs/>
          <w:szCs w:val="22"/>
        </w:rPr>
      </w:pPr>
      <w:r w:rsidRPr="009B1C7E">
        <w:rPr>
          <w:rFonts w:ascii="Calibri" w:hAnsi="Calibri" w:cs="Calibri"/>
          <w:b/>
          <w:bCs/>
          <w:szCs w:val="22"/>
        </w:rPr>
        <w:t>Contribution</w:t>
      </w:r>
    </w:p>
    <w:p w14:paraId="3C12ABCC" w14:textId="77777777" w:rsidR="00AA524B" w:rsidRPr="009B1C7E" w:rsidRDefault="00AC0816" w:rsidP="00AA524B">
      <w:pPr>
        <w:pStyle w:val="ListParagraph"/>
        <w:numPr>
          <w:ilvl w:val="0"/>
          <w:numId w:val="24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Overall Project m</w:t>
      </w:r>
      <w:r w:rsidR="00AA524B" w:rsidRPr="009B1C7E">
        <w:rPr>
          <w:rFonts w:ascii="Calibri" w:hAnsi="Calibri" w:cs="Calibri"/>
          <w:color w:val="auto"/>
          <w:sz w:val="22"/>
          <w:szCs w:val="22"/>
        </w:rPr>
        <w:t>anagement by understanding the c</w:t>
      </w:r>
      <w:r w:rsidRPr="009B1C7E">
        <w:rPr>
          <w:rFonts w:ascii="Calibri" w:hAnsi="Calibri" w:cs="Calibri"/>
          <w:color w:val="auto"/>
          <w:sz w:val="22"/>
          <w:szCs w:val="22"/>
        </w:rPr>
        <w:t>lient’s requirements, delivering the quality re</w:t>
      </w:r>
      <w:r w:rsidR="00AA524B" w:rsidRPr="009B1C7E">
        <w:rPr>
          <w:rFonts w:ascii="Calibri" w:hAnsi="Calibri" w:cs="Calibri"/>
          <w:color w:val="auto"/>
          <w:sz w:val="22"/>
          <w:szCs w:val="22"/>
        </w:rPr>
        <w:t>sults and reports, meeting the c</w:t>
      </w:r>
      <w:r w:rsidRPr="009B1C7E">
        <w:rPr>
          <w:rFonts w:ascii="Calibri" w:hAnsi="Calibri" w:cs="Calibri"/>
          <w:color w:val="auto"/>
          <w:sz w:val="22"/>
          <w:szCs w:val="22"/>
        </w:rPr>
        <w:t>lient deadlines in the required cost estimated.</w:t>
      </w:r>
    </w:p>
    <w:p w14:paraId="3355906B" w14:textId="77777777" w:rsidR="00AA524B" w:rsidRPr="009B1C7E" w:rsidRDefault="00352AE6" w:rsidP="00AA524B">
      <w:pPr>
        <w:pStyle w:val="ListParagraph"/>
        <w:numPr>
          <w:ilvl w:val="0"/>
          <w:numId w:val="24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Analysis of the requirements provided by client</w:t>
      </w:r>
    </w:p>
    <w:p w14:paraId="74923481" w14:textId="77777777" w:rsidR="00AA524B" w:rsidRPr="009B1C7E" w:rsidRDefault="00502715" w:rsidP="00AA524B">
      <w:pPr>
        <w:pStyle w:val="ListParagraph"/>
        <w:numPr>
          <w:ilvl w:val="0"/>
          <w:numId w:val="24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 xml:space="preserve">Preparation of Business </w:t>
      </w:r>
      <w:r w:rsidR="00507585" w:rsidRPr="009B1C7E">
        <w:rPr>
          <w:rFonts w:ascii="Calibri" w:hAnsi="Calibri" w:cs="Calibri"/>
          <w:color w:val="auto"/>
          <w:sz w:val="22"/>
          <w:szCs w:val="22"/>
        </w:rPr>
        <w:t>Requirement Document</w:t>
      </w:r>
    </w:p>
    <w:p w14:paraId="27F53EB0" w14:textId="77777777" w:rsidR="00AA524B" w:rsidRPr="009B1C7E" w:rsidRDefault="00502715" w:rsidP="00AA524B">
      <w:pPr>
        <w:pStyle w:val="ListParagraph"/>
        <w:numPr>
          <w:ilvl w:val="0"/>
          <w:numId w:val="24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Developing project plan</w:t>
      </w:r>
    </w:p>
    <w:p w14:paraId="0672A94D" w14:textId="77777777" w:rsidR="00AA524B" w:rsidRPr="009B1C7E" w:rsidRDefault="00507585" w:rsidP="00AA524B">
      <w:pPr>
        <w:pStyle w:val="ListParagraph"/>
        <w:numPr>
          <w:ilvl w:val="0"/>
          <w:numId w:val="24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Helping</w:t>
      </w:r>
      <w:r w:rsidR="00502715" w:rsidRPr="009B1C7E">
        <w:rPr>
          <w:rFonts w:ascii="Calibri" w:hAnsi="Calibri" w:cs="Calibri"/>
          <w:color w:val="auto"/>
          <w:sz w:val="22"/>
          <w:szCs w:val="22"/>
        </w:rPr>
        <w:t xml:space="preserve"> the team in all technical aspects</w:t>
      </w:r>
    </w:p>
    <w:p w14:paraId="77D5ADC2" w14:textId="77777777" w:rsidR="00AA524B" w:rsidRPr="009B1C7E" w:rsidRDefault="00AA524B" w:rsidP="00AA524B">
      <w:pPr>
        <w:pStyle w:val="ListParagraph"/>
        <w:numPr>
          <w:ilvl w:val="0"/>
          <w:numId w:val="24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Preparation of RFP documents</w:t>
      </w:r>
    </w:p>
    <w:p w14:paraId="5B77F3EB" w14:textId="77777777" w:rsidR="00A5476C" w:rsidRPr="009B1C7E" w:rsidRDefault="00502715" w:rsidP="00507585">
      <w:pPr>
        <w:pStyle w:val="ListParagraph"/>
        <w:numPr>
          <w:ilvl w:val="0"/>
          <w:numId w:val="24"/>
        </w:numPr>
        <w:rPr>
          <w:rFonts w:ascii="Calibri" w:hAnsi="Calibri" w:cs="Calibri"/>
          <w:color w:val="auto"/>
          <w:sz w:val="22"/>
          <w:szCs w:val="22"/>
        </w:rPr>
      </w:pPr>
      <w:r w:rsidRPr="009B1C7E">
        <w:rPr>
          <w:rFonts w:ascii="Calibri" w:hAnsi="Calibri" w:cs="Calibri"/>
          <w:color w:val="auto"/>
          <w:sz w:val="22"/>
          <w:szCs w:val="22"/>
        </w:rPr>
        <w:t>Vendor Management</w:t>
      </w:r>
    </w:p>
    <w:p w14:paraId="23D575BC" w14:textId="77777777" w:rsidR="00AA524B" w:rsidRPr="009B1C7E" w:rsidRDefault="00AA524B" w:rsidP="00AA524B">
      <w:pPr>
        <w:tabs>
          <w:tab w:val="left" w:pos="5400"/>
        </w:tabs>
        <w:rPr>
          <w:rFonts w:ascii="Calibri" w:hAnsi="Calibri" w:cs="Calibri"/>
          <w:szCs w:val="22"/>
        </w:rPr>
      </w:pPr>
    </w:p>
    <w:p w14:paraId="4F126E56" w14:textId="3132D92D" w:rsidR="00AA524B" w:rsidRPr="009B1C7E" w:rsidRDefault="00AA524B" w:rsidP="00AA524B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Senior Engineer - Independent Mobile Infrastructure Ltd</w:t>
      </w:r>
    </w:p>
    <w:p w14:paraId="111FA632" w14:textId="77777777" w:rsidR="00AA524B" w:rsidRPr="009B1C7E" w:rsidRDefault="00AA524B" w:rsidP="00AA524B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Dec 2007 to Feb 2009</w:t>
      </w:r>
    </w:p>
    <w:p w14:paraId="0637948C" w14:textId="77777777" w:rsidR="00AA524B" w:rsidRPr="009B1C7E" w:rsidRDefault="00AA524B" w:rsidP="00AA524B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</w:p>
    <w:p w14:paraId="1D4A842C" w14:textId="77777777" w:rsidR="00507585" w:rsidRPr="009B1C7E" w:rsidRDefault="009B1C7E" w:rsidP="00507585">
      <w:pPr>
        <w:autoSpaceDE w:val="0"/>
        <w:autoSpaceDN w:val="0"/>
        <w:adjustRightInd w:val="0"/>
        <w:rPr>
          <w:rFonts w:ascii="Calibri" w:hAnsi="Calibri" w:cs="Calibri"/>
          <w:b/>
          <w:bCs/>
          <w:szCs w:val="22"/>
        </w:rPr>
      </w:pPr>
      <w:r w:rsidRPr="009B1C7E">
        <w:rPr>
          <w:rFonts w:ascii="Calibri" w:hAnsi="Calibri" w:cs="Calibri"/>
          <w:b/>
          <w:bCs/>
          <w:szCs w:val="22"/>
        </w:rPr>
        <w:t>Contribution</w:t>
      </w:r>
    </w:p>
    <w:p w14:paraId="4EBD4022" w14:textId="77777777" w:rsidR="00AA524B" w:rsidRPr="009B1C7E" w:rsidRDefault="00AA524B" w:rsidP="00AA524B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This essential position at the state level is a key determinant of where IMIL erects its Mobile towers and reports to the Head of Circle Operations, with functional reporting to the GM - Operations Planning at HQ. Administrative reporting is to the Circle Head.</w:t>
      </w:r>
    </w:p>
    <w:p w14:paraId="4D524260" w14:textId="77777777" w:rsidR="00AA524B" w:rsidRPr="009B1C7E" w:rsidRDefault="00AA524B" w:rsidP="00AA524B">
      <w:pPr>
        <w:rPr>
          <w:rFonts w:ascii="Calibri" w:hAnsi="Calibri" w:cs="Calibri"/>
          <w:szCs w:val="22"/>
        </w:rPr>
      </w:pPr>
    </w:p>
    <w:p w14:paraId="67C93789" w14:textId="77777777" w:rsidR="00AA524B" w:rsidRPr="009B1C7E" w:rsidRDefault="00AA524B" w:rsidP="00AA524B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 xml:space="preserve">As a senior engineer, </w:t>
      </w:r>
      <w:proofErr w:type="gramStart"/>
      <w:r w:rsidRPr="009B1C7E">
        <w:rPr>
          <w:rFonts w:ascii="Calibri" w:hAnsi="Calibri" w:cs="Calibri"/>
          <w:szCs w:val="22"/>
        </w:rPr>
        <w:t>was</w:t>
      </w:r>
      <w:proofErr w:type="gramEnd"/>
      <w:r w:rsidRPr="009B1C7E">
        <w:rPr>
          <w:rFonts w:ascii="Calibri" w:hAnsi="Calibri" w:cs="Calibri"/>
          <w:szCs w:val="22"/>
        </w:rPr>
        <w:t xml:space="preserve"> responsible for </w:t>
      </w:r>
    </w:p>
    <w:p w14:paraId="2D647ABB" w14:textId="77777777" w:rsidR="00AA524B" w:rsidRPr="009B1C7E" w:rsidRDefault="00AA524B" w:rsidP="00AA524B">
      <w:pPr>
        <w:numPr>
          <w:ilvl w:val="0"/>
          <w:numId w:val="6"/>
        </w:numPr>
        <w:tabs>
          <w:tab w:val="left" w:pos="5400"/>
        </w:tabs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Technical data analysis</w:t>
      </w:r>
    </w:p>
    <w:p w14:paraId="02C52A5C" w14:textId="77777777" w:rsidR="00AA524B" w:rsidRPr="009B1C7E" w:rsidRDefault="00AA524B" w:rsidP="00AA524B">
      <w:pPr>
        <w:numPr>
          <w:ilvl w:val="0"/>
          <w:numId w:val="6"/>
        </w:numPr>
        <w:tabs>
          <w:tab w:val="left" w:pos="5400"/>
        </w:tabs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Project plan tracking with inputs from all stakeholders.</w:t>
      </w:r>
    </w:p>
    <w:p w14:paraId="60F6B767" w14:textId="77777777" w:rsidR="00AA524B" w:rsidRPr="009B1C7E" w:rsidRDefault="00AA524B" w:rsidP="00AA524B">
      <w:pPr>
        <w:numPr>
          <w:ilvl w:val="0"/>
          <w:numId w:val="6"/>
        </w:numPr>
        <w:tabs>
          <w:tab w:val="left" w:pos="5400"/>
        </w:tabs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Updating existing &amp; planned database</w:t>
      </w:r>
    </w:p>
    <w:p w14:paraId="73E6DC29" w14:textId="77777777" w:rsidR="00AA524B" w:rsidRPr="009B1C7E" w:rsidRDefault="00AA524B" w:rsidP="00AA524B">
      <w:pPr>
        <w:numPr>
          <w:ilvl w:val="0"/>
          <w:numId w:val="6"/>
        </w:numPr>
        <w:tabs>
          <w:tab w:val="left" w:pos="5400"/>
        </w:tabs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Team management</w:t>
      </w:r>
    </w:p>
    <w:p w14:paraId="7A98F765" w14:textId="77777777" w:rsidR="00AA524B" w:rsidRPr="009B1C7E" w:rsidRDefault="00AA524B" w:rsidP="00AA524B">
      <w:pPr>
        <w:rPr>
          <w:rFonts w:ascii="Calibri" w:hAnsi="Calibri" w:cs="Calibri"/>
          <w:szCs w:val="22"/>
        </w:rPr>
      </w:pPr>
    </w:p>
    <w:p w14:paraId="5957CA1D" w14:textId="3FEA5F21" w:rsidR="00507585" w:rsidRPr="009B1C7E" w:rsidRDefault="00AA524B" w:rsidP="00AA524B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 xml:space="preserve">RF Engineer – </w:t>
      </w:r>
      <w:proofErr w:type="spellStart"/>
      <w:proofErr w:type="gramStart"/>
      <w:r w:rsidRPr="009B1C7E">
        <w:rPr>
          <w:rFonts w:ascii="Calibri" w:hAnsi="Calibri" w:cs="Calibri"/>
          <w:szCs w:val="22"/>
        </w:rPr>
        <w:t>Nutek</w:t>
      </w:r>
      <w:proofErr w:type="spellEnd"/>
      <w:r w:rsidRPr="009B1C7E">
        <w:rPr>
          <w:rFonts w:ascii="Calibri" w:hAnsi="Calibri" w:cs="Calibri"/>
          <w:szCs w:val="22"/>
        </w:rPr>
        <w:t xml:space="preserve"> </w:t>
      </w:r>
      <w:r w:rsidR="00507585" w:rsidRPr="009B1C7E">
        <w:rPr>
          <w:rFonts w:ascii="Calibri" w:hAnsi="Calibri" w:cs="Calibri"/>
          <w:szCs w:val="22"/>
        </w:rPr>
        <w:t xml:space="preserve"> </w:t>
      </w:r>
      <w:r w:rsidR="009B1C7E" w:rsidRPr="009B1C7E">
        <w:rPr>
          <w:rFonts w:ascii="Calibri" w:hAnsi="Calibri" w:cs="Calibri"/>
          <w:b w:val="0"/>
          <w:szCs w:val="22"/>
        </w:rPr>
        <w:t>(</w:t>
      </w:r>
      <w:proofErr w:type="gramEnd"/>
      <w:r w:rsidRPr="009B1C7E">
        <w:rPr>
          <w:rFonts w:ascii="Calibri" w:hAnsi="Calibri" w:cs="Calibri"/>
          <w:b w:val="0"/>
          <w:szCs w:val="22"/>
        </w:rPr>
        <w:t>Feb 2006 to Dec 20007</w:t>
      </w:r>
      <w:r w:rsidR="009B1C7E" w:rsidRPr="009B1C7E">
        <w:rPr>
          <w:rFonts w:ascii="Calibri" w:hAnsi="Calibri" w:cs="Calibri"/>
          <w:b w:val="0"/>
          <w:szCs w:val="22"/>
        </w:rPr>
        <w:t>)</w:t>
      </w:r>
    </w:p>
    <w:p w14:paraId="17F18E15" w14:textId="7C08792B" w:rsidR="00507585" w:rsidRPr="009B1C7E" w:rsidRDefault="009B1C7E" w:rsidP="00AA524B">
      <w:pPr>
        <w:pStyle w:val="kpmgbody"/>
        <w:spacing w:before="0" w:after="0" w:line="240" w:lineRule="auto"/>
        <w:rPr>
          <w:rFonts w:ascii="Calibri" w:hAnsi="Calibri" w:cs="Calibri"/>
          <w:b w:val="0"/>
          <w:szCs w:val="22"/>
        </w:rPr>
      </w:pPr>
      <w:r w:rsidRPr="009B1C7E">
        <w:rPr>
          <w:rFonts w:ascii="Calibri" w:hAnsi="Calibri" w:cs="Calibri"/>
          <w:szCs w:val="22"/>
        </w:rPr>
        <w:t>Client: Ericsson</w:t>
      </w:r>
    </w:p>
    <w:p w14:paraId="28E48369" w14:textId="77777777" w:rsidR="000263F7" w:rsidRPr="009B1C7E" w:rsidRDefault="009B1C7E" w:rsidP="009F24B5">
      <w:pPr>
        <w:pStyle w:val="Heading7"/>
        <w:rPr>
          <w:rFonts w:ascii="Calibri" w:hAnsi="Calibri" w:cs="Calibri"/>
          <w:sz w:val="22"/>
          <w:szCs w:val="22"/>
        </w:rPr>
      </w:pPr>
      <w:r w:rsidRPr="009B1C7E">
        <w:rPr>
          <w:rFonts w:ascii="Calibri" w:hAnsi="Calibri" w:cs="Calibri"/>
          <w:sz w:val="22"/>
          <w:szCs w:val="22"/>
        </w:rPr>
        <w:t>Contribution</w:t>
      </w:r>
    </w:p>
    <w:p w14:paraId="61922D6E" w14:textId="77777777" w:rsidR="000263F7" w:rsidRPr="009B1C7E" w:rsidRDefault="005636A4" w:rsidP="009F24B5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GSM RF Performance maintenance, stats monitoring with trouble shooting and optimization on GSM-1800 and Frequency planning of new sites.</w:t>
      </w:r>
    </w:p>
    <w:p w14:paraId="3FE5D071" w14:textId="77777777" w:rsidR="00AA524B" w:rsidRPr="009B1C7E" w:rsidRDefault="00AA524B" w:rsidP="009F24B5">
      <w:pPr>
        <w:rPr>
          <w:rFonts w:ascii="Calibri" w:hAnsi="Calibri" w:cs="Calibri"/>
          <w:b/>
          <w:bCs/>
          <w:szCs w:val="22"/>
        </w:rPr>
      </w:pPr>
    </w:p>
    <w:p w14:paraId="6E7A6613" w14:textId="77777777" w:rsidR="00F17571" w:rsidRPr="009B1C7E" w:rsidRDefault="000263F7" w:rsidP="009F24B5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As a t</w:t>
      </w:r>
      <w:r w:rsidR="00F17571" w:rsidRPr="009B1C7E">
        <w:rPr>
          <w:rFonts w:ascii="Calibri" w:hAnsi="Calibri" w:cs="Calibri"/>
          <w:szCs w:val="22"/>
        </w:rPr>
        <w:t xml:space="preserve">eam </w:t>
      </w:r>
      <w:r w:rsidR="005636A4" w:rsidRPr="009B1C7E">
        <w:rPr>
          <w:rFonts w:ascii="Calibri" w:hAnsi="Calibri" w:cs="Calibri"/>
          <w:szCs w:val="22"/>
        </w:rPr>
        <w:t>member</w:t>
      </w:r>
      <w:r w:rsidRPr="009B1C7E">
        <w:rPr>
          <w:rFonts w:ascii="Calibri" w:hAnsi="Calibri" w:cs="Calibri"/>
          <w:szCs w:val="22"/>
        </w:rPr>
        <w:t xml:space="preserve">, </w:t>
      </w:r>
      <w:proofErr w:type="gramStart"/>
      <w:r w:rsidRPr="009B1C7E">
        <w:rPr>
          <w:rFonts w:ascii="Calibri" w:hAnsi="Calibri" w:cs="Calibri"/>
          <w:szCs w:val="22"/>
        </w:rPr>
        <w:t>was</w:t>
      </w:r>
      <w:proofErr w:type="gramEnd"/>
      <w:r w:rsidRPr="009B1C7E">
        <w:rPr>
          <w:rFonts w:ascii="Calibri" w:hAnsi="Calibri" w:cs="Calibri"/>
          <w:szCs w:val="22"/>
        </w:rPr>
        <w:t xml:space="preserve"> responsible for </w:t>
      </w:r>
    </w:p>
    <w:p w14:paraId="68AADDBD" w14:textId="77777777" w:rsidR="000263F7" w:rsidRPr="009B1C7E" w:rsidRDefault="00F17571" w:rsidP="009F24B5">
      <w:pPr>
        <w:numPr>
          <w:ilvl w:val="0"/>
          <w:numId w:val="6"/>
        </w:numPr>
        <w:tabs>
          <w:tab w:val="left" w:pos="5400"/>
        </w:tabs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Drive Test including voice and data for GSM</w:t>
      </w:r>
    </w:p>
    <w:p w14:paraId="7E0978CB" w14:textId="77777777" w:rsidR="000263F7" w:rsidRPr="009B1C7E" w:rsidRDefault="00F17571" w:rsidP="009F24B5">
      <w:pPr>
        <w:numPr>
          <w:ilvl w:val="0"/>
          <w:numId w:val="6"/>
        </w:numPr>
        <w:tabs>
          <w:tab w:val="left" w:pos="5400"/>
        </w:tabs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Optimize system performance based on field test data and reports</w:t>
      </w:r>
    </w:p>
    <w:p w14:paraId="4C6BFB7B" w14:textId="77777777" w:rsidR="000263F7" w:rsidRPr="009B1C7E" w:rsidRDefault="000263F7" w:rsidP="009F24B5">
      <w:pPr>
        <w:numPr>
          <w:ilvl w:val="0"/>
          <w:numId w:val="6"/>
        </w:numPr>
        <w:tabs>
          <w:tab w:val="left" w:pos="5400"/>
        </w:tabs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Updating existing &amp; planned database</w:t>
      </w:r>
    </w:p>
    <w:p w14:paraId="659B81B6" w14:textId="77777777" w:rsidR="000263F7" w:rsidRPr="009B1C7E" w:rsidRDefault="00F17571" w:rsidP="009F24B5">
      <w:pPr>
        <w:numPr>
          <w:ilvl w:val="0"/>
          <w:numId w:val="6"/>
        </w:numPr>
        <w:tabs>
          <w:tab w:val="left" w:pos="5400"/>
        </w:tabs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Perform frequency/carrier planning, traffic and capacity analysis</w:t>
      </w:r>
    </w:p>
    <w:p w14:paraId="19CC0FC4" w14:textId="77777777" w:rsidR="00914E1E" w:rsidRPr="009B1C7E" w:rsidRDefault="00914E1E" w:rsidP="009F24B5">
      <w:pPr>
        <w:rPr>
          <w:rFonts w:ascii="Calibri" w:hAnsi="Calibri" w:cs="Calibri"/>
          <w:szCs w:val="22"/>
        </w:rPr>
      </w:pPr>
    </w:p>
    <w:p w14:paraId="44859437" w14:textId="77777777" w:rsidR="00135707" w:rsidRPr="009B1C7E" w:rsidRDefault="00135707" w:rsidP="009F24B5">
      <w:pPr>
        <w:pStyle w:val="Heading5"/>
        <w:numPr>
          <w:ilvl w:val="12"/>
          <w:numId w:val="0"/>
        </w:numPr>
        <w:rPr>
          <w:rFonts w:ascii="Calibri" w:hAnsi="Calibri" w:cs="Calibri"/>
          <w:spacing w:val="0"/>
          <w:sz w:val="22"/>
          <w:szCs w:val="22"/>
        </w:rPr>
      </w:pPr>
    </w:p>
    <w:p w14:paraId="5393DCCB" w14:textId="77777777" w:rsidR="00135707" w:rsidRPr="009B1C7E" w:rsidRDefault="00135707" w:rsidP="00135707">
      <w:pPr>
        <w:pStyle w:val="kpmgbody"/>
        <w:spacing w:before="0" w:after="0" w:line="240" w:lineRule="auto"/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Education</w:t>
      </w:r>
    </w:p>
    <w:p w14:paraId="6A8A3747" w14:textId="77777777" w:rsidR="00135707" w:rsidRPr="009B1C7E" w:rsidRDefault="00135707" w:rsidP="00135707">
      <w:pPr>
        <w:rPr>
          <w:rFonts w:ascii="Calibri" w:hAnsi="Calibri" w:cs="Calibri"/>
          <w:szCs w:val="22"/>
        </w:rPr>
      </w:pPr>
      <w:r w:rsidRPr="009B1C7E">
        <w:rPr>
          <w:rFonts w:ascii="Calibri" w:hAnsi="Calibri" w:cs="Calibri"/>
          <w:szCs w:val="22"/>
        </w:rPr>
        <w:t>Bachelor of Engineering</w:t>
      </w:r>
      <w:r w:rsidR="00507585" w:rsidRPr="009B1C7E">
        <w:rPr>
          <w:rFonts w:ascii="Calibri" w:hAnsi="Calibri" w:cs="Calibri"/>
          <w:szCs w:val="22"/>
        </w:rPr>
        <w:t xml:space="preserve"> – 2005 batch</w:t>
      </w:r>
    </w:p>
    <w:p w14:paraId="53778F56" w14:textId="77777777" w:rsidR="0004168B" w:rsidRPr="009B1C7E" w:rsidRDefault="0004168B" w:rsidP="009F24B5">
      <w:pPr>
        <w:numPr>
          <w:ilvl w:val="12"/>
          <w:numId w:val="0"/>
        </w:numPr>
        <w:rPr>
          <w:rFonts w:ascii="Calibri" w:hAnsi="Calibri" w:cs="Calibri"/>
          <w:spacing w:val="4"/>
          <w:szCs w:val="22"/>
        </w:rPr>
      </w:pPr>
    </w:p>
    <w:p w14:paraId="2CC2A957" w14:textId="77777777" w:rsidR="00135707" w:rsidRPr="009B1C7E" w:rsidRDefault="00135707" w:rsidP="00135707">
      <w:pPr>
        <w:rPr>
          <w:rFonts w:ascii="Calibri" w:hAnsi="Calibri" w:cs="Calibri"/>
          <w:szCs w:val="22"/>
        </w:rPr>
      </w:pPr>
    </w:p>
    <w:sectPr w:rsidR="00135707" w:rsidRPr="009B1C7E" w:rsidSect="00FB52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E5287" w14:textId="77777777" w:rsidR="00821BB3" w:rsidRDefault="00821BB3">
      <w:r>
        <w:separator/>
      </w:r>
    </w:p>
  </w:endnote>
  <w:endnote w:type="continuationSeparator" w:id="0">
    <w:p w14:paraId="54C6FCBD" w14:textId="77777777" w:rsidR="00821BB3" w:rsidRDefault="0082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13A71" w14:textId="77777777" w:rsidR="00706139" w:rsidRDefault="00706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2ABEB" w14:textId="77777777" w:rsidR="00706139" w:rsidRDefault="00706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4436" w14:textId="77777777" w:rsidR="00706139" w:rsidRDefault="00706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9DDD9" w14:textId="77777777" w:rsidR="00821BB3" w:rsidRDefault="00821BB3">
      <w:r>
        <w:separator/>
      </w:r>
    </w:p>
  </w:footnote>
  <w:footnote w:type="continuationSeparator" w:id="0">
    <w:p w14:paraId="521FB733" w14:textId="77777777" w:rsidR="00821BB3" w:rsidRDefault="00821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27E6" w14:textId="77777777" w:rsidR="00706139" w:rsidRDefault="00706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FB7C6" w14:textId="77777777" w:rsidR="009B0FBD" w:rsidRPr="009B0FBD" w:rsidRDefault="00706139" w:rsidP="009B0FBD">
    <w:pPr>
      <w:pStyle w:val="Header"/>
      <w:jc w:val="center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>Cell: 972-514-3667</w:t>
    </w:r>
  </w:p>
  <w:p w14:paraId="7D59EAF6" w14:textId="77777777" w:rsidR="00914E1E" w:rsidRDefault="00914E1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CE61D" w14:textId="77777777" w:rsidR="00706139" w:rsidRDefault="00706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BD14655_"/>
      </v:shape>
    </w:pict>
  </w:numPicBullet>
  <w:abstractNum w:abstractNumId="0" w15:restartNumberingAfterBreak="0">
    <w:nsid w:val="FFFFFF83"/>
    <w:multiLevelType w:val="singleLevel"/>
    <w:tmpl w:val="4BBCC1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6E074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5A069CB"/>
    <w:multiLevelType w:val="hybridMultilevel"/>
    <w:tmpl w:val="B4640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A24F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BC2037"/>
    <w:multiLevelType w:val="singleLevel"/>
    <w:tmpl w:val="7F7C4792"/>
    <w:lvl w:ilvl="0">
      <w:start w:val="1"/>
      <w:numFmt w:val="bullet"/>
      <w:lvlText w:val=""/>
      <w:lvlJc w:val="left"/>
      <w:pPr>
        <w:tabs>
          <w:tab w:val="num" w:pos="0"/>
        </w:tabs>
        <w:ind w:left="1003" w:hanging="283"/>
      </w:pPr>
      <w:rPr>
        <w:rFonts w:ascii="Wingdings" w:hAnsi="Wingdings" w:hint="default"/>
      </w:rPr>
    </w:lvl>
  </w:abstractNum>
  <w:abstractNum w:abstractNumId="6" w15:restartNumberingAfterBreak="0">
    <w:nsid w:val="0E0501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2D1049A"/>
    <w:multiLevelType w:val="hybridMultilevel"/>
    <w:tmpl w:val="C85C1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615C5"/>
    <w:multiLevelType w:val="singleLevel"/>
    <w:tmpl w:val="7F7C4792"/>
    <w:lvl w:ilvl="0">
      <w:start w:val="1"/>
      <w:numFmt w:val="bullet"/>
      <w:lvlText w:val=""/>
      <w:lvlJc w:val="left"/>
      <w:pPr>
        <w:tabs>
          <w:tab w:val="num" w:pos="0"/>
        </w:tabs>
        <w:ind w:left="1003" w:hanging="283"/>
      </w:pPr>
      <w:rPr>
        <w:rFonts w:ascii="Wingdings" w:hAnsi="Wingdings" w:hint="default"/>
      </w:rPr>
    </w:lvl>
  </w:abstractNum>
  <w:abstractNum w:abstractNumId="9" w15:restartNumberingAfterBreak="0">
    <w:nsid w:val="140A0336"/>
    <w:multiLevelType w:val="hybridMultilevel"/>
    <w:tmpl w:val="9B8AA7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1A322700"/>
    <w:multiLevelType w:val="singleLevel"/>
    <w:tmpl w:val="7F7C4792"/>
    <w:lvl w:ilvl="0">
      <w:start w:val="1"/>
      <w:numFmt w:val="bullet"/>
      <w:lvlText w:val=""/>
      <w:lvlJc w:val="left"/>
      <w:pPr>
        <w:tabs>
          <w:tab w:val="num" w:pos="0"/>
        </w:tabs>
        <w:ind w:left="1003" w:hanging="283"/>
      </w:pPr>
      <w:rPr>
        <w:rFonts w:ascii="Wingdings" w:hAnsi="Wingdings" w:hint="default"/>
      </w:rPr>
    </w:lvl>
  </w:abstractNum>
  <w:abstractNum w:abstractNumId="11" w15:restartNumberingAfterBreak="0">
    <w:nsid w:val="1B0557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971042"/>
    <w:multiLevelType w:val="hybridMultilevel"/>
    <w:tmpl w:val="B052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96115"/>
    <w:multiLevelType w:val="hybridMultilevel"/>
    <w:tmpl w:val="4ED8405C"/>
    <w:lvl w:ilvl="0" w:tplc="0C0A289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A4975"/>
    <w:multiLevelType w:val="hybridMultilevel"/>
    <w:tmpl w:val="D096AC8E"/>
    <w:lvl w:ilvl="0" w:tplc="0C0A2898"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501235"/>
    <w:multiLevelType w:val="hybridMultilevel"/>
    <w:tmpl w:val="6CAEF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9221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DF74504"/>
    <w:multiLevelType w:val="singleLevel"/>
    <w:tmpl w:val="D2768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aps w:val="0"/>
        <w:strike w:val="0"/>
        <w:dstrike w:val="0"/>
        <w:vanish w:val="0"/>
        <w:vertAlign w:val="baseline"/>
      </w:rPr>
    </w:lvl>
  </w:abstractNum>
  <w:abstractNum w:abstractNumId="19" w15:restartNumberingAfterBreak="0">
    <w:nsid w:val="508423FB"/>
    <w:multiLevelType w:val="hybridMultilevel"/>
    <w:tmpl w:val="2902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011F8"/>
    <w:multiLevelType w:val="hybridMultilevel"/>
    <w:tmpl w:val="08982EDC"/>
    <w:lvl w:ilvl="0" w:tplc="0C0A289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D5A83"/>
    <w:multiLevelType w:val="hybridMultilevel"/>
    <w:tmpl w:val="50925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8D2B78"/>
    <w:multiLevelType w:val="hybridMultilevel"/>
    <w:tmpl w:val="AC9EBE50"/>
    <w:lvl w:ilvl="0" w:tplc="0C0A2898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C4024E"/>
    <w:multiLevelType w:val="hybridMultilevel"/>
    <w:tmpl w:val="811A6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3C1C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B5F66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29E724C"/>
    <w:multiLevelType w:val="hybridMultilevel"/>
    <w:tmpl w:val="49804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D66C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F3B51CD"/>
    <w:multiLevelType w:val="hybridMultilevel"/>
    <w:tmpl w:val="B652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26620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20545757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 w16cid:durableId="437339916">
    <w:abstractNumId w:val="6"/>
  </w:num>
  <w:num w:numId="4" w16cid:durableId="1866167375">
    <w:abstractNumId w:val="25"/>
  </w:num>
  <w:num w:numId="5" w16cid:durableId="595675215">
    <w:abstractNumId w:val="0"/>
  </w:num>
  <w:num w:numId="6" w16cid:durableId="1843201175">
    <w:abstractNumId w:val="16"/>
  </w:num>
  <w:num w:numId="7" w16cid:durableId="206457215">
    <w:abstractNumId w:val="28"/>
  </w:num>
  <w:num w:numId="8" w16cid:durableId="1758363487">
    <w:abstractNumId w:val="17"/>
  </w:num>
  <w:num w:numId="9" w16cid:durableId="1754621199">
    <w:abstractNumId w:val="5"/>
  </w:num>
  <w:num w:numId="10" w16cid:durableId="21632451">
    <w:abstractNumId w:val="8"/>
  </w:num>
  <w:num w:numId="11" w16cid:durableId="296229986">
    <w:abstractNumId w:val="10"/>
  </w:num>
  <w:num w:numId="12" w16cid:durableId="1898204012">
    <w:abstractNumId w:val="11"/>
  </w:num>
  <w:num w:numId="13" w16cid:durableId="1537623627">
    <w:abstractNumId w:val="26"/>
  </w:num>
  <w:num w:numId="14" w16cid:durableId="939410445">
    <w:abstractNumId w:val="24"/>
  </w:num>
  <w:num w:numId="15" w16cid:durableId="1724720558">
    <w:abstractNumId w:val="4"/>
  </w:num>
  <w:num w:numId="16" w16cid:durableId="2059352036">
    <w:abstractNumId w:val="18"/>
  </w:num>
  <w:num w:numId="17" w16cid:durableId="2016491200">
    <w:abstractNumId w:val="1"/>
  </w:num>
  <w:num w:numId="18" w16cid:durableId="1325205012">
    <w:abstractNumId w:val="7"/>
  </w:num>
  <w:num w:numId="19" w16cid:durableId="1219628654">
    <w:abstractNumId w:val="15"/>
  </w:num>
  <w:num w:numId="20" w16cid:durableId="1325544878">
    <w:abstractNumId w:val="29"/>
  </w:num>
  <w:num w:numId="21" w16cid:durableId="959411022">
    <w:abstractNumId w:val="21"/>
  </w:num>
  <w:num w:numId="22" w16cid:durableId="1834836748">
    <w:abstractNumId w:val="3"/>
  </w:num>
  <w:num w:numId="23" w16cid:durableId="1662466393">
    <w:abstractNumId w:val="23"/>
  </w:num>
  <w:num w:numId="24" w16cid:durableId="1895657096">
    <w:abstractNumId w:val="27"/>
  </w:num>
  <w:num w:numId="25" w16cid:durableId="1107656459">
    <w:abstractNumId w:val="19"/>
  </w:num>
  <w:num w:numId="26" w16cid:durableId="1194001390">
    <w:abstractNumId w:val="12"/>
  </w:num>
  <w:num w:numId="27" w16cid:durableId="908614325">
    <w:abstractNumId w:val="14"/>
  </w:num>
  <w:num w:numId="28" w16cid:durableId="1995834692">
    <w:abstractNumId w:val="22"/>
  </w:num>
  <w:num w:numId="29" w16cid:durableId="1274434142">
    <w:abstractNumId w:val="13"/>
  </w:num>
  <w:num w:numId="30" w16cid:durableId="402869706">
    <w:abstractNumId w:val="20"/>
  </w:num>
  <w:num w:numId="31" w16cid:durableId="1846245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8B"/>
    <w:rsid w:val="00000756"/>
    <w:rsid w:val="000263F7"/>
    <w:rsid w:val="0004168B"/>
    <w:rsid w:val="00043F27"/>
    <w:rsid w:val="00045EBD"/>
    <w:rsid w:val="0008121E"/>
    <w:rsid w:val="000A3A37"/>
    <w:rsid w:val="000D35C9"/>
    <w:rsid w:val="000E29AC"/>
    <w:rsid w:val="00101007"/>
    <w:rsid w:val="00115EB9"/>
    <w:rsid w:val="00135707"/>
    <w:rsid w:val="0013681F"/>
    <w:rsid w:val="00155DC4"/>
    <w:rsid w:val="00162469"/>
    <w:rsid w:val="001626F2"/>
    <w:rsid w:val="0016767F"/>
    <w:rsid w:val="001679D1"/>
    <w:rsid w:val="00177708"/>
    <w:rsid w:val="00197011"/>
    <w:rsid w:val="001C2108"/>
    <w:rsid w:val="001E0E5D"/>
    <w:rsid w:val="001E4F68"/>
    <w:rsid w:val="001E77B0"/>
    <w:rsid w:val="0020558D"/>
    <w:rsid w:val="00212BD3"/>
    <w:rsid w:val="00231FC7"/>
    <w:rsid w:val="002338D8"/>
    <w:rsid w:val="00255DE3"/>
    <w:rsid w:val="002652BE"/>
    <w:rsid w:val="00270EDB"/>
    <w:rsid w:val="0027546A"/>
    <w:rsid w:val="0028246A"/>
    <w:rsid w:val="00292FB6"/>
    <w:rsid w:val="00294B38"/>
    <w:rsid w:val="002D08C9"/>
    <w:rsid w:val="003178D9"/>
    <w:rsid w:val="00321785"/>
    <w:rsid w:val="00321EAF"/>
    <w:rsid w:val="00325040"/>
    <w:rsid w:val="00345AEF"/>
    <w:rsid w:val="00352AE6"/>
    <w:rsid w:val="00355EBD"/>
    <w:rsid w:val="00357922"/>
    <w:rsid w:val="003768AF"/>
    <w:rsid w:val="0038462E"/>
    <w:rsid w:val="00384F42"/>
    <w:rsid w:val="003B2B8B"/>
    <w:rsid w:val="003C3C57"/>
    <w:rsid w:val="003C3D67"/>
    <w:rsid w:val="003C4965"/>
    <w:rsid w:val="003C65FD"/>
    <w:rsid w:val="003F6846"/>
    <w:rsid w:val="004079A2"/>
    <w:rsid w:val="004555B0"/>
    <w:rsid w:val="0047405C"/>
    <w:rsid w:val="0048031F"/>
    <w:rsid w:val="004822C4"/>
    <w:rsid w:val="004854E2"/>
    <w:rsid w:val="0049303B"/>
    <w:rsid w:val="004C5503"/>
    <w:rsid w:val="00502715"/>
    <w:rsid w:val="00507585"/>
    <w:rsid w:val="00507CD5"/>
    <w:rsid w:val="00507FAF"/>
    <w:rsid w:val="00513072"/>
    <w:rsid w:val="00551AFB"/>
    <w:rsid w:val="005636A4"/>
    <w:rsid w:val="00566E43"/>
    <w:rsid w:val="005728A6"/>
    <w:rsid w:val="00585A56"/>
    <w:rsid w:val="00591893"/>
    <w:rsid w:val="005A316A"/>
    <w:rsid w:val="005B71BE"/>
    <w:rsid w:val="005C7210"/>
    <w:rsid w:val="005E68DC"/>
    <w:rsid w:val="005E7277"/>
    <w:rsid w:val="00601A6D"/>
    <w:rsid w:val="0061766C"/>
    <w:rsid w:val="00630EE0"/>
    <w:rsid w:val="00637AA4"/>
    <w:rsid w:val="006442B4"/>
    <w:rsid w:val="00655953"/>
    <w:rsid w:val="00660D80"/>
    <w:rsid w:val="006F10A0"/>
    <w:rsid w:val="0070606B"/>
    <w:rsid w:val="00706139"/>
    <w:rsid w:val="007434F6"/>
    <w:rsid w:val="00750CC1"/>
    <w:rsid w:val="00762084"/>
    <w:rsid w:val="00764DFE"/>
    <w:rsid w:val="00770C46"/>
    <w:rsid w:val="00783088"/>
    <w:rsid w:val="00786EA5"/>
    <w:rsid w:val="007966AA"/>
    <w:rsid w:val="007F64F7"/>
    <w:rsid w:val="008150FD"/>
    <w:rsid w:val="00821BB3"/>
    <w:rsid w:val="00826E8C"/>
    <w:rsid w:val="00830496"/>
    <w:rsid w:val="008347BA"/>
    <w:rsid w:val="00847E71"/>
    <w:rsid w:val="00853D42"/>
    <w:rsid w:val="00856373"/>
    <w:rsid w:val="008724EC"/>
    <w:rsid w:val="00874208"/>
    <w:rsid w:val="00883D06"/>
    <w:rsid w:val="008C6040"/>
    <w:rsid w:val="008D2CEF"/>
    <w:rsid w:val="008E2FCE"/>
    <w:rsid w:val="008F17BA"/>
    <w:rsid w:val="00900B68"/>
    <w:rsid w:val="009076AD"/>
    <w:rsid w:val="009107FE"/>
    <w:rsid w:val="00914E1E"/>
    <w:rsid w:val="009221B3"/>
    <w:rsid w:val="00925241"/>
    <w:rsid w:val="00942C89"/>
    <w:rsid w:val="0094635A"/>
    <w:rsid w:val="00951CCE"/>
    <w:rsid w:val="00956A49"/>
    <w:rsid w:val="00967FAF"/>
    <w:rsid w:val="00984112"/>
    <w:rsid w:val="009A54EF"/>
    <w:rsid w:val="009B0FBD"/>
    <w:rsid w:val="009B1C7E"/>
    <w:rsid w:val="009B2110"/>
    <w:rsid w:val="009D44F7"/>
    <w:rsid w:val="009E7547"/>
    <w:rsid w:val="009F24B5"/>
    <w:rsid w:val="009F3878"/>
    <w:rsid w:val="00A05B05"/>
    <w:rsid w:val="00A153D7"/>
    <w:rsid w:val="00A178C6"/>
    <w:rsid w:val="00A23FAC"/>
    <w:rsid w:val="00A546E7"/>
    <w:rsid w:val="00A5476C"/>
    <w:rsid w:val="00A74993"/>
    <w:rsid w:val="00A821FF"/>
    <w:rsid w:val="00AA455C"/>
    <w:rsid w:val="00AA524B"/>
    <w:rsid w:val="00AC0816"/>
    <w:rsid w:val="00AD52F4"/>
    <w:rsid w:val="00AD732F"/>
    <w:rsid w:val="00B750A3"/>
    <w:rsid w:val="00B756D4"/>
    <w:rsid w:val="00B9416F"/>
    <w:rsid w:val="00BB45C5"/>
    <w:rsid w:val="00BC780C"/>
    <w:rsid w:val="00BE13AA"/>
    <w:rsid w:val="00BF5569"/>
    <w:rsid w:val="00C300C9"/>
    <w:rsid w:val="00C32264"/>
    <w:rsid w:val="00C67CFB"/>
    <w:rsid w:val="00CA6866"/>
    <w:rsid w:val="00CC37B1"/>
    <w:rsid w:val="00CD2DE6"/>
    <w:rsid w:val="00CD4DCB"/>
    <w:rsid w:val="00CE1D95"/>
    <w:rsid w:val="00CF366D"/>
    <w:rsid w:val="00CF47D4"/>
    <w:rsid w:val="00D1049C"/>
    <w:rsid w:val="00D2445C"/>
    <w:rsid w:val="00D40F64"/>
    <w:rsid w:val="00D50977"/>
    <w:rsid w:val="00D5243B"/>
    <w:rsid w:val="00D53940"/>
    <w:rsid w:val="00D54B7F"/>
    <w:rsid w:val="00D55627"/>
    <w:rsid w:val="00D713AC"/>
    <w:rsid w:val="00D77D2C"/>
    <w:rsid w:val="00D9283C"/>
    <w:rsid w:val="00D95EAC"/>
    <w:rsid w:val="00DC216C"/>
    <w:rsid w:val="00DC614F"/>
    <w:rsid w:val="00DD3ADB"/>
    <w:rsid w:val="00DD4B90"/>
    <w:rsid w:val="00DE33A3"/>
    <w:rsid w:val="00DE6DA5"/>
    <w:rsid w:val="00E30DB1"/>
    <w:rsid w:val="00E358ED"/>
    <w:rsid w:val="00E56F18"/>
    <w:rsid w:val="00E652FA"/>
    <w:rsid w:val="00E77DFC"/>
    <w:rsid w:val="00E83AB5"/>
    <w:rsid w:val="00E84CBC"/>
    <w:rsid w:val="00ED0EE3"/>
    <w:rsid w:val="00ED4153"/>
    <w:rsid w:val="00EF3245"/>
    <w:rsid w:val="00F055FF"/>
    <w:rsid w:val="00F110EB"/>
    <w:rsid w:val="00F15C93"/>
    <w:rsid w:val="00F17571"/>
    <w:rsid w:val="00F3233B"/>
    <w:rsid w:val="00F37BBD"/>
    <w:rsid w:val="00F55054"/>
    <w:rsid w:val="00F94DDD"/>
    <w:rsid w:val="00FB2300"/>
    <w:rsid w:val="00FB523A"/>
    <w:rsid w:val="00FC27C0"/>
    <w:rsid w:val="00FD3761"/>
    <w:rsid w:val="00FD5B31"/>
    <w:rsid w:val="00FE1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tempuri.org/ProfileSchema.xsd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778F83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23A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FB523A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FB523A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FB523A"/>
    <w:pPr>
      <w:keepNext/>
      <w:spacing w:before="20" w:after="20"/>
      <w:outlineLvl w:val="2"/>
    </w:pPr>
    <w:rPr>
      <w:rFonts w:ascii="Century Gothic" w:hAnsi="Century Gothic"/>
      <w:b/>
      <w:sz w:val="20"/>
    </w:rPr>
  </w:style>
  <w:style w:type="paragraph" w:styleId="Heading4">
    <w:name w:val="heading 4"/>
    <w:basedOn w:val="Normal"/>
    <w:next w:val="Normal"/>
    <w:qFormat/>
    <w:rsid w:val="00FB523A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FB523A"/>
    <w:pPr>
      <w:keepNext/>
      <w:outlineLvl w:val="4"/>
    </w:pPr>
    <w:rPr>
      <w:b/>
      <w:spacing w:val="4"/>
      <w:sz w:val="28"/>
    </w:rPr>
  </w:style>
  <w:style w:type="paragraph" w:styleId="Heading6">
    <w:name w:val="heading 6"/>
    <w:basedOn w:val="Normal"/>
    <w:next w:val="Normal"/>
    <w:qFormat/>
    <w:rsid w:val="00FB523A"/>
    <w:pPr>
      <w:keepNext/>
      <w:tabs>
        <w:tab w:val="left" w:pos="360"/>
        <w:tab w:val="left" w:pos="720"/>
        <w:tab w:val="left" w:pos="3960"/>
        <w:tab w:val="left" w:pos="4320"/>
      </w:tabs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B523A"/>
    <w:pPr>
      <w:keepNext/>
      <w:outlineLvl w:val="6"/>
    </w:pPr>
    <w:rPr>
      <w:rFonts w:ascii="Times New Roman" w:hAnsi="Times New Roman"/>
      <w:b/>
      <w:spacing w:val="4"/>
      <w:sz w:val="24"/>
    </w:rPr>
  </w:style>
  <w:style w:type="paragraph" w:styleId="Heading8">
    <w:name w:val="heading 8"/>
    <w:basedOn w:val="Normal"/>
    <w:next w:val="Normal"/>
    <w:qFormat/>
    <w:rsid w:val="00FB523A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mgbody">
    <w:name w:val="kpmgbody"/>
    <w:basedOn w:val="BodyText"/>
    <w:rsid w:val="00FB523A"/>
    <w:pPr>
      <w:spacing w:before="40" w:after="40" w:line="360" w:lineRule="auto"/>
    </w:pPr>
    <w:rPr>
      <w:rFonts w:ascii="Century Gothic" w:hAnsi="Century Gothic"/>
      <w:b/>
    </w:rPr>
  </w:style>
  <w:style w:type="paragraph" w:styleId="Header">
    <w:name w:val="header"/>
    <w:basedOn w:val="Normal"/>
    <w:rsid w:val="00FB523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B523A"/>
    <w:pPr>
      <w:spacing w:after="120"/>
    </w:pPr>
  </w:style>
  <w:style w:type="paragraph" w:styleId="Footer">
    <w:name w:val="footer"/>
    <w:basedOn w:val="Normal"/>
    <w:rsid w:val="00FB52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523A"/>
  </w:style>
  <w:style w:type="paragraph" w:styleId="ListBullet2">
    <w:name w:val="List Bullet 2"/>
    <w:basedOn w:val="Normal"/>
    <w:autoRedefine/>
    <w:rsid w:val="00FB523A"/>
    <w:pPr>
      <w:numPr>
        <w:numId w:val="5"/>
      </w:numPr>
    </w:pPr>
  </w:style>
  <w:style w:type="paragraph" w:customStyle="1" w:styleId="H4">
    <w:name w:val="H4"/>
    <w:basedOn w:val="Normal"/>
    <w:next w:val="Normal"/>
    <w:rsid w:val="00FB523A"/>
    <w:pPr>
      <w:keepNext/>
      <w:spacing w:before="100" w:after="100"/>
      <w:outlineLvl w:val="4"/>
    </w:pPr>
    <w:rPr>
      <w:rFonts w:ascii="Times New Roman" w:hAnsi="Times New Roman"/>
      <w:b/>
      <w:snapToGrid w:val="0"/>
      <w:sz w:val="24"/>
    </w:rPr>
  </w:style>
  <w:style w:type="paragraph" w:styleId="BodyText2">
    <w:name w:val="Body Text 2"/>
    <w:basedOn w:val="Normal"/>
    <w:rsid w:val="00FB523A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3">
    <w:name w:val="Body Text 3"/>
    <w:basedOn w:val="Normal"/>
    <w:rsid w:val="00FB523A"/>
    <w:rPr>
      <w:rFonts w:ascii="Times New Roman" w:hAnsi="Times New Roman"/>
      <w:sz w:val="24"/>
    </w:rPr>
  </w:style>
  <w:style w:type="paragraph" w:styleId="ListBullet">
    <w:name w:val="List Bullet"/>
    <w:basedOn w:val="Normal"/>
    <w:autoRedefine/>
    <w:rsid w:val="00FB523A"/>
    <w:pPr>
      <w:numPr>
        <w:numId w:val="17"/>
      </w:numPr>
    </w:pPr>
  </w:style>
  <w:style w:type="character" w:styleId="Hyperlink">
    <w:name w:val="Hyperlink"/>
    <w:basedOn w:val="DefaultParagraphFont"/>
    <w:rsid w:val="00D77D2C"/>
    <w:rPr>
      <w:color w:val="0000FF"/>
      <w:u w:val="single"/>
    </w:rPr>
  </w:style>
  <w:style w:type="paragraph" w:styleId="NoSpacing">
    <w:name w:val="No Spacing"/>
    <w:link w:val="NoSpacingChar"/>
    <w:qFormat/>
    <w:rsid w:val="00D55627"/>
    <w:pPr>
      <w:jc w:val="both"/>
    </w:pPr>
    <w:rPr>
      <w:rFonts w:ascii="Arial" w:hAnsi="Arial"/>
      <w:sz w:val="24"/>
      <w:szCs w:val="22"/>
    </w:rPr>
  </w:style>
  <w:style w:type="paragraph" w:styleId="ListParagraph">
    <w:name w:val="List Paragraph"/>
    <w:basedOn w:val="Normal"/>
    <w:uiPriority w:val="34"/>
    <w:qFormat/>
    <w:rsid w:val="00655953"/>
    <w:pPr>
      <w:spacing w:after="240" w:line="260" w:lineRule="atLeast"/>
      <w:ind w:left="720"/>
      <w:contextualSpacing/>
    </w:pPr>
    <w:rPr>
      <w:rFonts w:ascii="Verdana" w:hAnsi="Verdana"/>
      <w:color w:val="4D4D4D"/>
      <w:sz w:val="20"/>
    </w:rPr>
  </w:style>
  <w:style w:type="paragraph" w:styleId="BalloonText">
    <w:name w:val="Balloon Text"/>
    <w:basedOn w:val="Normal"/>
    <w:link w:val="BalloonTextChar"/>
    <w:semiHidden/>
    <w:unhideWhenUsed/>
    <w:rsid w:val="003768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68A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link w:val="NoSpacing"/>
    <w:rsid w:val="002652BE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P\Profiles\Resume-Forma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1A3F6-A776-4EE7-89BE-20551A96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Resume-Format1</Template>
  <TotalTime>8</TotalTime>
  <Pages>4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Standard Format</vt:lpstr>
    </vt:vector>
  </TitlesOfParts>
  <Company>SCSL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Standard Format</dc:title>
  <dc:subject/>
  <dc:creator>CoRCC</dc:creator>
  <cp:keywords/>
  <cp:lastModifiedBy>Dr. Rakhee Das</cp:lastModifiedBy>
  <cp:revision>2</cp:revision>
  <cp:lastPrinted>2017-08-29T07:11:00Z</cp:lastPrinted>
  <dcterms:created xsi:type="dcterms:W3CDTF">2025-09-04T09:59:00Z</dcterms:created>
  <dcterms:modified xsi:type="dcterms:W3CDTF">2025-09-04T09:59:00Z</dcterms:modified>
</cp:coreProperties>
</file>